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62D6B" w14:textId="046438A6" w:rsidR="003557F7" w:rsidRDefault="00214D97" w:rsidP="00EF5BDC">
      <w:pPr>
        <w:pStyle w:val="Centered"/>
        <w:rPr>
          <w:b/>
          <w:bCs/>
        </w:rPr>
      </w:pPr>
      <w:r>
        <w:rPr>
          <w:b/>
          <w:bCs/>
        </w:rPr>
        <w:t>Private Cloud Storage Using Raspberry Pi</w:t>
      </w:r>
    </w:p>
    <w:p w14:paraId="34595496" w14:textId="77777777" w:rsidR="003557F7" w:rsidRDefault="003557F7" w:rsidP="00EF5BDC">
      <w:pPr>
        <w:pStyle w:val="ProjectTitle"/>
        <w:spacing w:line="240" w:lineRule="auto"/>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3557F7" w14:paraId="6F180057" w14:textId="77777777">
        <w:tc>
          <w:tcPr>
            <w:tcW w:w="7920" w:type="dxa"/>
          </w:tcPr>
          <w:p w14:paraId="620EDBED" w14:textId="77777777" w:rsidR="003557F7" w:rsidRDefault="00F147CD" w:rsidP="00EF5BDC">
            <w:pPr>
              <w:pStyle w:val="Centered"/>
            </w:pPr>
            <w:r>
              <w:t xml:space="preserve">Project </w:t>
            </w:r>
            <w:r w:rsidR="00325089">
              <w:t>Workbook</w:t>
            </w:r>
          </w:p>
        </w:tc>
      </w:tr>
      <w:tr w:rsidR="003557F7" w14:paraId="41D7E711" w14:textId="77777777">
        <w:tc>
          <w:tcPr>
            <w:tcW w:w="7920" w:type="dxa"/>
          </w:tcPr>
          <w:p w14:paraId="06D2035E" w14:textId="77777777" w:rsidR="003557F7" w:rsidRDefault="003557F7" w:rsidP="00EF5BDC">
            <w:pPr>
              <w:pStyle w:val="Centered"/>
            </w:pPr>
          </w:p>
        </w:tc>
      </w:tr>
    </w:tbl>
    <w:p w14:paraId="12C860AE" w14:textId="77777777" w:rsidR="00F147CD" w:rsidRPr="00F147CD" w:rsidRDefault="00F147CD" w:rsidP="00EF5BDC">
      <w:pPr>
        <w:spacing w:line="240" w:lineRule="auto"/>
        <w:jc w:val="center"/>
        <w:rPr>
          <w:vanish/>
        </w:rPr>
      </w:pPr>
    </w:p>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3557F7" w14:paraId="5AFB6B0E" w14:textId="77777777">
        <w:tc>
          <w:tcPr>
            <w:tcW w:w="7920" w:type="dxa"/>
          </w:tcPr>
          <w:p w14:paraId="2C319D19" w14:textId="77777777" w:rsidR="003557F7" w:rsidRDefault="00F147CD" w:rsidP="00EF5BDC">
            <w:pPr>
              <w:pStyle w:val="Centered"/>
            </w:pPr>
            <w:r>
              <w:t>By</w:t>
            </w:r>
          </w:p>
          <w:p w14:paraId="0664902B" w14:textId="4DBE9DDF" w:rsidR="008A234C" w:rsidRDefault="008A234C" w:rsidP="00EF5BDC">
            <w:pPr>
              <w:pStyle w:val="Centered"/>
            </w:pPr>
          </w:p>
        </w:tc>
      </w:tr>
      <w:tr w:rsidR="003557F7" w14:paraId="3AE31D94" w14:textId="77777777">
        <w:tc>
          <w:tcPr>
            <w:tcW w:w="7920" w:type="dxa"/>
          </w:tcPr>
          <w:p w14:paraId="7A46E315" w14:textId="6F846021" w:rsidR="00325089" w:rsidRDefault="00894F83" w:rsidP="00EF5BDC">
            <w:pPr>
              <w:pStyle w:val="IndentedParagraph"/>
              <w:jc w:val="center"/>
            </w:pPr>
            <w:proofErr w:type="spellStart"/>
            <w:r>
              <w:t>Manasi</w:t>
            </w:r>
            <w:proofErr w:type="spellEnd"/>
            <w:r>
              <w:t xml:space="preserve"> </w:t>
            </w:r>
            <w:proofErr w:type="spellStart"/>
            <w:r>
              <w:t>Deshpande</w:t>
            </w:r>
            <w:proofErr w:type="spellEnd"/>
          </w:p>
          <w:p w14:paraId="0C828528" w14:textId="135238C4" w:rsidR="00325089" w:rsidRDefault="00894F83" w:rsidP="00EF5BDC">
            <w:pPr>
              <w:pStyle w:val="IndentedParagraph"/>
              <w:jc w:val="center"/>
            </w:pPr>
            <w:r>
              <w:t>Sylvestor George</w:t>
            </w:r>
          </w:p>
          <w:p w14:paraId="063B11FF" w14:textId="7B15B9D6" w:rsidR="00325089" w:rsidRDefault="00894F83" w:rsidP="00EF5BDC">
            <w:pPr>
              <w:pStyle w:val="IndentedParagraph"/>
              <w:jc w:val="center"/>
            </w:pPr>
            <w:r>
              <w:t>Anup Kher</w:t>
            </w:r>
          </w:p>
          <w:p w14:paraId="232E1B89" w14:textId="72CF3070" w:rsidR="003557F7" w:rsidRDefault="00894F83" w:rsidP="00EF5BDC">
            <w:pPr>
              <w:pStyle w:val="IndentedParagraph"/>
              <w:jc w:val="center"/>
            </w:pPr>
            <w:proofErr w:type="spellStart"/>
            <w:r>
              <w:t>Kalyan</w:t>
            </w:r>
            <w:proofErr w:type="spellEnd"/>
            <w:r>
              <w:t xml:space="preserve"> </w:t>
            </w:r>
            <w:proofErr w:type="spellStart"/>
            <w:r>
              <w:t>Vallamsetla</w:t>
            </w:r>
            <w:proofErr w:type="spellEnd"/>
          </w:p>
        </w:tc>
      </w:tr>
      <w:tr w:rsidR="003557F7" w14:paraId="339FD321" w14:textId="77777777">
        <w:tc>
          <w:tcPr>
            <w:tcW w:w="7920" w:type="dxa"/>
          </w:tcPr>
          <w:p w14:paraId="35F28332" w14:textId="49AE0D18" w:rsidR="003557F7" w:rsidRDefault="00894F83" w:rsidP="00EF5BDC">
            <w:pPr>
              <w:pStyle w:val="Centered"/>
            </w:pPr>
            <w:r>
              <w:t>06/24/2015</w:t>
            </w:r>
          </w:p>
        </w:tc>
      </w:tr>
      <w:tr w:rsidR="003557F7" w14:paraId="0A481256" w14:textId="77777777">
        <w:tc>
          <w:tcPr>
            <w:tcW w:w="7920" w:type="dxa"/>
          </w:tcPr>
          <w:p w14:paraId="15737B26" w14:textId="6B4C1582" w:rsidR="003557F7" w:rsidRDefault="00F147CD" w:rsidP="00EF5BDC">
            <w:pPr>
              <w:pStyle w:val="Centered"/>
            </w:pPr>
            <w:r>
              <w:rPr>
                <w:b/>
                <w:bCs/>
              </w:rPr>
              <w:t>Advisor:</w:t>
            </w:r>
            <w:r>
              <w:t xml:space="preserve"> </w:t>
            </w:r>
            <w:r w:rsidR="00894F83">
              <w:t xml:space="preserve">Si Thu </w:t>
            </w:r>
            <w:proofErr w:type="spellStart"/>
            <w:r w:rsidR="00894F83">
              <w:t>Aung</w:t>
            </w:r>
            <w:proofErr w:type="spellEnd"/>
          </w:p>
        </w:tc>
      </w:tr>
    </w:tbl>
    <w:p w14:paraId="09F42332" w14:textId="77777777" w:rsidR="003557F7" w:rsidRDefault="003557F7" w:rsidP="00BE3840">
      <w:pPr>
        <w:pStyle w:val="IndentedParagraph"/>
        <w:sectPr w:rsidR="003557F7">
          <w:footerReference w:type="default" r:id="rId8"/>
          <w:footnotePr>
            <w:numRestart w:val="eachPage"/>
          </w:footnotePr>
          <w:pgSz w:w="12240" w:h="15840" w:code="1"/>
          <w:pgMar w:top="1440" w:right="1440" w:bottom="1440" w:left="2160" w:header="720" w:footer="720" w:gutter="0"/>
          <w:pgNumType w:fmt="lowerRoman"/>
          <w:cols w:space="720"/>
          <w:titlePg/>
        </w:sectPr>
      </w:pPr>
    </w:p>
    <w:p w14:paraId="5C616DE6" w14:textId="77777777" w:rsidR="003557F7" w:rsidRPr="004004D7" w:rsidRDefault="00325089" w:rsidP="00BE3840">
      <w:pPr>
        <w:pStyle w:val="Heading1"/>
        <w:numPr>
          <w:ilvl w:val="0"/>
          <w:numId w:val="0"/>
        </w:numPr>
        <w:spacing w:line="480" w:lineRule="auto"/>
        <w:jc w:val="both"/>
      </w:pPr>
      <w:r w:rsidRPr="004004D7">
        <w:lastRenderedPageBreak/>
        <w:t>Literature Search, State of the Art</w:t>
      </w:r>
    </w:p>
    <w:p w14:paraId="20C1F4D0" w14:textId="643BE38B" w:rsidR="003557F7" w:rsidRDefault="002C53CE" w:rsidP="00BE3840">
      <w:pPr>
        <w:pStyle w:val="Heading2"/>
        <w:numPr>
          <w:ilvl w:val="0"/>
          <w:numId w:val="0"/>
        </w:numPr>
        <w:spacing w:line="480" w:lineRule="auto"/>
        <w:jc w:val="both"/>
      </w:pPr>
      <w:r>
        <w:t>Literature Search</w:t>
      </w:r>
    </w:p>
    <w:p w14:paraId="078501E1" w14:textId="64B3366C" w:rsidR="006D5192" w:rsidRDefault="006D5192" w:rsidP="00BE3840">
      <w:pPr>
        <w:pStyle w:val="IndentedParagraph"/>
      </w:pPr>
      <w:r w:rsidRPr="007E6AD3">
        <w:t>The Internet of Things (</w:t>
      </w:r>
      <w:proofErr w:type="spellStart"/>
      <w:r w:rsidRPr="007E6AD3">
        <w:t>IoT</w:t>
      </w:r>
      <w:proofErr w:type="spellEnd"/>
      <w:r w:rsidRPr="007E6AD3">
        <w:t>) has been defined in Recommendation ITU-T Y.2060 (06/2012) as a global infrastructure for the information society, enabling advanced services by interconnecting (physical and virtual) things based on existing and evolving interoperable information and communication technologies.</w:t>
      </w:r>
      <w:r w:rsidR="002355F5">
        <w:t xml:space="preserve"> [1]</w:t>
      </w:r>
    </w:p>
    <w:p w14:paraId="3CAA28AD" w14:textId="50920AF9" w:rsidR="002355F5" w:rsidRDefault="00CC6498" w:rsidP="00BE3840">
      <w:pPr>
        <w:pStyle w:val="IndentedParagraph"/>
      </w:pPr>
      <w:r>
        <w:t>According to Gartner’s Hype Cycle of Emerging Technologies 2014</w:t>
      </w:r>
      <w:r w:rsidR="00524C29">
        <w:t xml:space="preserve"> [2]</w:t>
      </w:r>
      <w:r>
        <w:t xml:space="preserve">, Internet of Things is predicted to reach its maturity or the “Plateau of Productivity” in the next 5 to 10 years. This is a considerable improvement over Gartner’s 2012 prediction of 10 to 20 years. This clearly implies that </w:t>
      </w:r>
      <w:proofErr w:type="spellStart"/>
      <w:r>
        <w:t>IoT</w:t>
      </w:r>
      <w:proofErr w:type="spellEnd"/>
      <w:r>
        <w:t xml:space="preserve"> is soon going to reach mainstream success and now is the perfect time for innovation.</w:t>
      </w:r>
    </w:p>
    <w:p w14:paraId="0622FA36" w14:textId="4EB0F529" w:rsidR="00CC6498" w:rsidRDefault="00CC6498" w:rsidP="00BE3840">
      <w:pPr>
        <w:pStyle w:val="IndentedParagraph"/>
      </w:pPr>
      <w:r>
        <w:rPr>
          <w:noProof/>
        </w:rPr>
        <w:drawing>
          <wp:inline distT="0" distB="0" distL="0" distR="0" wp14:anchorId="546039CC" wp14:editId="0987D91A">
            <wp:extent cx="5154295" cy="321878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894" cy="3219155"/>
                    </a:xfrm>
                    <a:prstGeom prst="rect">
                      <a:avLst/>
                    </a:prstGeom>
                    <a:noFill/>
                    <a:ln>
                      <a:noFill/>
                    </a:ln>
                  </pic:spPr>
                </pic:pic>
              </a:graphicData>
            </a:graphic>
          </wp:inline>
        </w:drawing>
      </w:r>
    </w:p>
    <w:p w14:paraId="28FC2E1E" w14:textId="76F0B9E8" w:rsidR="00CC6498" w:rsidRDefault="00CC6498" w:rsidP="00BE3840">
      <w:pPr>
        <w:pStyle w:val="IndentedParagraph"/>
        <w:jc w:val="center"/>
      </w:pPr>
      <w:r>
        <w:t>Figure 1. Gartner’s Hype Cycle for Emerging Technologies</w:t>
      </w:r>
    </w:p>
    <w:p w14:paraId="63B97648" w14:textId="77777777" w:rsidR="00B263C3" w:rsidRDefault="007E6AD3" w:rsidP="00BE3840">
      <w:pPr>
        <w:pStyle w:val="IndentedParagraph"/>
        <w:rPr>
          <w:rFonts w:ascii="Times" w:hAnsi="Times" w:cs="Times"/>
          <w:szCs w:val="24"/>
        </w:rPr>
      </w:pPr>
      <w:r>
        <w:lastRenderedPageBreak/>
        <w:t xml:space="preserve">Internet of Things in its most basic form is communicating with everyday objects with the help of the </w:t>
      </w:r>
      <w:proofErr w:type="gramStart"/>
      <w:r>
        <w:t>internet</w:t>
      </w:r>
      <w:proofErr w:type="gramEnd"/>
      <w:r>
        <w:t xml:space="preserve">. The typical components of an </w:t>
      </w:r>
      <w:proofErr w:type="spellStart"/>
      <w:r>
        <w:t>IoT</w:t>
      </w:r>
      <w:proofErr w:type="spellEnd"/>
      <w:r>
        <w:t xml:space="preserve"> are </w:t>
      </w:r>
      <w:r w:rsidRPr="007E6AD3">
        <w:rPr>
          <w:i/>
        </w:rPr>
        <w:t>things</w:t>
      </w:r>
      <w:r w:rsidR="00F1255B">
        <w:rPr>
          <w:i/>
        </w:rPr>
        <w:t xml:space="preserve">, </w:t>
      </w:r>
      <w:r w:rsidR="00F1255B">
        <w:t xml:space="preserve">which can be objects such as thermostats, light-switches, water-sprinklers, blenders, stovetops, etc.; </w:t>
      </w:r>
      <w:proofErr w:type="gramStart"/>
      <w:r w:rsidR="00F1255B">
        <w:rPr>
          <w:i/>
        </w:rPr>
        <w:t>internet</w:t>
      </w:r>
      <w:proofErr w:type="gramEnd"/>
      <w:r w:rsidR="00F1255B">
        <w:rPr>
          <w:i/>
        </w:rPr>
        <w:t xml:space="preserve">, </w:t>
      </w:r>
      <w:r w:rsidR="00F1255B">
        <w:t xml:space="preserve">which wirelessly connects these objects to the internet and an </w:t>
      </w:r>
      <w:r w:rsidR="00F1255B">
        <w:rPr>
          <w:i/>
        </w:rPr>
        <w:t xml:space="preserve">application, </w:t>
      </w:r>
      <w:r w:rsidR="00F1255B">
        <w:t>which can be a web application, mobile application or simply a computer which can be used to manage the data transmitted by these objects.</w:t>
      </w:r>
      <w:r w:rsidR="00524C29">
        <w:t xml:space="preserve"> The main purpose of </w:t>
      </w:r>
      <w:proofErr w:type="spellStart"/>
      <w:r w:rsidR="00524C29">
        <w:t>IoT</w:t>
      </w:r>
      <w:proofErr w:type="spellEnd"/>
      <w:r w:rsidR="00524C29">
        <w:t xml:space="preserve"> is collecting data from these devices. This data collection is enabled by RFID tags or sensors embedded in the devices.</w:t>
      </w:r>
      <w:r w:rsidR="00F1255B">
        <w:t xml:space="preserve"> </w:t>
      </w:r>
      <w:r w:rsidR="00B263C3">
        <w:rPr>
          <w:rFonts w:ascii="Times" w:hAnsi="Times" w:cs="Times"/>
          <w:szCs w:val="24"/>
        </w:rPr>
        <w:t xml:space="preserve"> </w:t>
      </w:r>
    </w:p>
    <w:p w14:paraId="084E4D09" w14:textId="5CFB96C0" w:rsidR="00B263C3" w:rsidRDefault="00B263C3" w:rsidP="00BE3840">
      <w:pPr>
        <w:pStyle w:val="IndentedParagraph"/>
      </w:pPr>
      <w:r>
        <w:rPr>
          <w:noProof/>
        </w:rPr>
        <w:drawing>
          <wp:inline distT="0" distB="0" distL="0" distR="0" wp14:anchorId="6826C583" wp14:editId="4CECE9AE">
            <wp:extent cx="5478145" cy="2497455"/>
            <wp:effectExtent l="0" t="0" r="8255" b="0"/>
            <wp:docPr id="3" name="Picture 3" descr="Macintosh HD:Users:anupkh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upkher: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497455"/>
                    </a:xfrm>
                    <a:prstGeom prst="rect">
                      <a:avLst/>
                    </a:prstGeom>
                    <a:noFill/>
                    <a:ln>
                      <a:noFill/>
                    </a:ln>
                  </pic:spPr>
                </pic:pic>
              </a:graphicData>
            </a:graphic>
          </wp:inline>
        </w:drawing>
      </w:r>
    </w:p>
    <w:p w14:paraId="05057F95" w14:textId="766CE70F" w:rsidR="00D33C61" w:rsidRDefault="00B263C3" w:rsidP="00BE3840">
      <w:pPr>
        <w:pStyle w:val="IndentedParagraph"/>
        <w:jc w:val="center"/>
      </w:pPr>
      <w:r>
        <w:t xml:space="preserve">Figure 2. Architecture of </w:t>
      </w:r>
      <w:proofErr w:type="spellStart"/>
      <w:r>
        <w:t>IoT</w:t>
      </w:r>
      <w:proofErr w:type="spellEnd"/>
      <w:r>
        <w:t xml:space="preserve"> [3]</w:t>
      </w:r>
    </w:p>
    <w:p w14:paraId="6B391B51" w14:textId="77777777" w:rsidR="00F16D51" w:rsidRDefault="00F16D51" w:rsidP="00BE3840">
      <w:pPr>
        <w:pStyle w:val="IndentedParagraph"/>
      </w:pPr>
      <w:r>
        <w:t xml:space="preserve">Smart homes are at the center of the </w:t>
      </w:r>
      <w:proofErr w:type="spellStart"/>
      <w:r>
        <w:t>IoT</w:t>
      </w:r>
      <w:proofErr w:type="spellEnd"/>
      <w:r>
        <w:t xml:space="preserve"> revolution because a large number of devices that can be connected to the Internet are available at our homes. Currently, the following </w:t>
      </w:r>
      <w:proofErr w:type="spellStart"/>
      <w:r>
        <w:t>IoT</w:t>
      </w:r>
      <w:proofErr w:type="spellEnd"/>
      <w:r>
        <w:t xml:space="preserve"> products are the most popular for smart homes:</w:t>
      </w:r>
    </w:p>
    <w:p w14:paraId="3BA06D9F" w14:textId="77777777" w:rsidR="00BE3840" w:rsidRDefault="00BE3840" w:rsidP="00BE3840">
      <w:pPr>
        <w:pStyle w:val="IndentedParagraph"/>
      </w:pPr>
    </w:p>
    <w:p w14:paraId="07919C1F" w14:textId="77777777" w:rsidR="00A610BB" w:rsidRDefault="00F16D51" w:rsidP="00BE3840">
      <w:pPr>
        <w:pStyle w:val="IndentedParagraph"/>
      </w:pPr>
      <w:proofErr w:type="spellStart"/>
      <w:r>
        <w:lastRenderedPageBreak/>
        <w:t>Belkin</w:t>
      </w:r>
      <w:proofErr w:type="spellEnd"/>
      <w:r>
        <w:t xml:space="preserve"> </w:t>
      </w:r>
      <w:proofErr w:type="spellStart"/>
      <w:r>
        <w:t>WeMo</w:t>
      </w:r>
      <w:proofErr w:type="spellEnd"/>
    </w:p>
    <w:p w14:paraId="4AE9178B" w14:textId="781EF633" w:rsidR="00F16D51" w:rsidRDefault="00F16D51" w:rsidP="00BE3840">
      <w:pPr>
        <w:pStyle w:val="IndentedParagraph"/>
      </w:pPr>
      <w:r>
        <w:t>Canary</w:t>
      </w:r>
    </w:p>
    <w:p w14:paraId="6AB78E80" w14:textId="764CF16C" w:rsidR="000F6073" w:rsidRDefault="000F6073" w:rsidP="00BE3840">
      <w:pPr>
        <w:pStyle w:val="IndentedParagraph"/>
      </w:pPr>
      <w:r>
        <w:t xml:space="preserve">Our project lies under the smart home category. There are two parts to it: (1) </w:t>
      </w:r>
      <w:r w:rsidR="006059E8">
        <w:t>An auto-backup feature and (2) a smart home-camera solution.</w:t>
      </w:r>
    </w:p>
    <w:p w14:paraId="055A5A75" w14:textId="49D9BCEB" w:rsidR="006059E8" w:rsidRPr="00BE3840" w:rsidRDefault="006059E8" w:rsidP="00BE3840">
      <w:pPr>
        <w:pStyle w:val="IndentedParagraph"/>
        <w:rPr>
          <w:b/>
        </w:rPr>
      </w:pPr>
      <w:r w:rsidRPr="00BE3840">
        <w:rPr>
          <w:b/>
        </w:rPr>
        <w:t>The auto-backup feature:</w:t>
      </w:r>
    </w:p>
    <w:p w14:paraId="5314B8C5" w14:textId="431103E0" w:rsidR="006059E8" w:rsidRDefault="006059E8" w:rsidP="00BE3840">
      <w:pPr>
        <w:pStyle w:val="IndentedParagraph"/>
      </w:pPr>
      <w:r>
        <w:t>The purpose of the auto-backup feature is to trigger a backup from any of the connected smartphones to our Raspber</w:t>
      </w:r>
      <w:r w:rsidR="00F16D51">
        <w:t>r</w:t>
      </w:r>
      <w:r>
        <w:t>y-Pi controller on a press of a single button. The idea is to create a mobile/web application that aims at backing up the entire phone data to our controller with minimal user input.</w:t>
      </w:r>
    </w:p>
    <w:p w14:paraId="68320F36" w14:textId="03CC6393" w:rsidR="006059E8" w:rsidRPr="00BE3840" w:rsidRDefault="006059E8" w:rsidP="00BE3840">
      <w:pPr>
        <w:pStyle w:val="IndentedParagraph"/>
        <w:rPr>
          <w:b/>
        </w:rPr>
      </w:pPr>
      <w:r w:rsidRPr="00BE3840">
        <w:rPr>
          <w:b/>
        </w:rPr>
        <w:t>The smart home-camera solution:</w:t>
      </w:r>
    </w:p>
    <w:p w14:paraId="03F3FC94" w14:textId="77777777" w:rsidR="00BE3840" w:rsidRDefault="006059E8" w:rsidP="00BE3840">
      <w:pPr>
        <w:pStyle w:val="IndentedParagraph"/>
      </w:pPr>
      <w:r>
        <w:t xml:space="preserve">This feature will keep a track of all the visitors </w:t>
      </w:r>
      <w:r w:rsidR="00F16D51">
        <w:t>visiting the user’s home when he/she is away by clicking their picture from the home security camera and maintain a database. The user can then refer this database to look for any suspicious person who may have visited their property.</w:t>
      </w:r>
    </w:p>
    <w:p w14:paraId="62FB7E3F" w14:textId="77777777" w:rsidR="00BE3840" w:rsidRDefault="00BE3840" w:rsidP="00BE3840">
      <w:pPr>
        <w:pStyle w:val="IndentedParagraph"/>
      </w:pPr>
    </w:p>
    <w:p w14:paraId="65272435" w14:textId="77777777" w:rsidR="00BE3840" w:rsidRDefault="00BE3840" w:rsidP="00BE3840">
      <w:pPr>
        <w:pStyle w:val="IndentedParagraph"/>
      </w:pPr>
    </w:p>
    <w:p w14:paraId="29A4DF9E" w14:textId="77777777" w:rsidR="00BE3840" w:rsidRDefault="00BE3840" w:rsidP="00BE3840">
      <w:pPr>
        <w:pStyle w:val="IndentedParagraph"/>
      </w:pPr>
    </w:p>
    <w:p w14:paraId="35238C7C" w14:textId="77777777" w:rsidR="00BE3840" w:rsidRDefault="00BE3840" w:rsidP="00BE3840">
      <w:pPr>
        <w:pStyle w:val="IndentedParagraph"/>
      </w:pPr>
    </w:p>
    <w:p w14:paraId="74683E84" w14:textId="422D67FF" w:rsidR="003557F7" w:rsidRPr="00BE3840" w:rsidRDefault="002C53CE" w:rsidP="00BE3840">
      <w:pPr>
        <w:pStyle w:val="IndentedParagraph"/>
        <w:rPr>
          <w:b/>
        </w:rPr>
      </w:pPr>
      <w:r w:rsidRPr="00BE3840">
        <w:rPr>
          <w:b/>
        </w:rPr>
        <w:lastRenderedPageBreak/>
        <w:t>State-of-the-Art Summary</w:t>
      </w:r>
    </w:p>
    <w:p w14:paraId="3680DFE7" w14:textId="561B2AB6" w:rsidR="00251524" w:rsidRDefault="00251524" w:rsidP="00BE3840">
      <w:pPr>
        <w:pStyle w:val="IndentedParagraph"/>
      </w:pPr>
      <w:r>
        <w:t>Following are the cutting-edge technologies that can be implemented in our project:</w:t>
      </w:r>
    </w:p>
    <w:p w14:paraId="7109D52E" w14:textId="0218582B" w:rsidR="00251524" w:rsidRPr="00BE3840" w:rsidRDefault="001D6535" w:rsidP="00BE3840">
      <w:pPr>
        <w:pStyle w:val="IndentedParagraph"/>
        <w:rPr>
          <w:b/>
        </w:rPr>
      </w:pPr>
      <w:r w:rsidRPr="00BE3840">
        <w:rPr>
          <w:b/>
        </w:rPr>
        <w:t>Sensors</w:t>
      </w:r>
    </w:p>
    <w:p w14:paraId="24378C91" w14:textId="013984F1" w:rsidR="001D6535" w:rsidRDefault="001D6535" w:rsidP="00BE3840">
      <w:pPr>
        <w:pStyle w:val="IndentedParagraph"/>
      </w:pPr>
      <w:r>
        <w:t xml:space="preserve">Sensors are at the heart of </w:t>
      </w:r>
      <w:proofErr w:type="spellStart"/>
      <w:r>
        <w:t>IoT</w:t>
      </w:r>
      <w:proofErr w:type="spellEnd"/>
      <w:r>
        <w:t xml:space="preserve"> devices. For </w:t>
      </w:r>
      <w:proofErr w:type="spellStart"/>
      <w:r>
        <w:t>IoT</w:t>
      </w:r>
      <w:proofErr w:type="spellEnd"/>
      <w:r>
        <w:t xml:space="preserve"> applications various types of sensors that can be used are as follows:</w:t>
      </w:r>
    </w:p>
    <w:p w14:paraId="3DD79A59" w14:textId="77777777" w:rsidR="00465A7C" w:rsidRDefault="001D6535" w:rsidP="00BE3840">
      <w:pPr>
        <w:pStyle w:val="IndentedParagraph"/>
      </w:pPr>
      <w:r>
        <w:t>Proximity sensors: They measure how close an object is to the sensor</w:t>
      </w:r>
    </w:p>
    <w:p w14:paraId="698EFD79" w14:textId="77777777" w:rsidR="00465A7C" w:rsidRDefault="001D6535" w:rsidP="00BE3840">
      <w:pPr>
        <w:pStyle w:val="IndentedParagraph"/>
      </w:pPr>
      <w:r>
        <w:t>Accelerometer: They measure the lateral movement of the sensor</w:t>
      </w:r>
    </w:p>
    <w:p w14:paraId="03265BEB" w14:textId="77777777" w:rsidR="00465A7C" w:rsidRDefault="001D6535" w:rsidP="00BE3840">
      <w:pPr>
        <w:pStyle w:val="IndentedParagraph"/>
      </w:pPr>
      <w:r>
        <w:t>Gyroscope: They measure the radial movement of the sensor</w:t>
      </w:r>
    </w:p>
    <w:p w14:paraId="00C8460E" w14:textId="71A0F486" w:rsidR="001D6535" w:rsidRDefault="001D6535" w:rsidP="00BE3840">
      <w:pPr>
        <w:pStyle w:val="IndentedParagraph"/>
      </w:pPr>
      <w:r>
        <w:t>Temperature sensors, humidity sensors: Measures the a</w:t>
      </w:r>
      <w:r w:rsidR="00465A7C">
        <w:t>mbient temperature and humidity</w:t>
      </w:r>
    </w:p>
    <w:p w14:paraId="6A61E8BB" w14:textId="72869A1D" w:rsidR="006D54CB" w:rsidRDefault="006D54CB" w:rsidP="00BE3840">
      <w:pPr>
        <w:pStyle w:val="IndentedParagraph"/>
      </w:pPr>
      <w:r>
        <w:t>Light sensors: Measure the intensity of the ambient light</w:t>
      </w:r>
    </w:p>
    <w:p w14:paraId="492A302A" w14:textId="30D34917" w:rsidR="006D54CB" w:rsidRDefault="006D54CB" w:rsidP="00BE3840">
      <w:pPr>
        <w:pStyle w:val="IndentedParagraph"/>
      </w:pPr>
      <w:r>
        <w:t>Pedometer: Measures the number of steps the user has taken</w:t>
      </w:r>
    </w:p>
    <w:p w14:paraId="23E08A8C" w14:textId="782FDEB8" w:rsidR="006D54CB" w:rsidRPr="00BE3840" w:rsidRDefault="006D54CB" w:rsidP="00BE3840">
      <w:pPr>
        <w:pStyle w:val="IndentedParagraph"/>
        <w:rPr>
          <w:b/>
        </w:rPr>
      </w:pPr>
      <w:r w:rsidRPr="00BE3840">
        <w:rPr>
          <w:b/>
        </w:rPr>
        <w:t>Communication Media</w:t>
      </w:r>
    </w:p>
    <w:p w14:paraId="5F802C15" w14:textId="0DBEE966" w:rsidR="006D54CB" w:rsidRDefault="006D54CB" w:rsidP="00BE3840">
      <w:pPr>
        <w:pStyle w:val="IndentedParagraph"/>
      </w:pPr>
      <w:r>
        <w:t xml:space="preserve">For the sensors to transmit their data they need a reliable medium, following are the latest developments: [4] </w:t>
      </w:r>
    </w:p>
    <w:p w14:paraId="56E24834" w14:textId="3BD83BE6" w:rsidR="006D54CB" w:rsidRDefault="006D54CB" w:rsidP="00BE3840">
      <w:pPr>
        <w:pStyle w:val="IndentedParagraph"/>
      </w:pPr>
      <w:r>
        <w:t xml:space="preserve">RFID: </w:t>
      </w:r>
      <w:r w:rsidR="007F55B4">
        <w:t>Radio Frequency Identification</w:t>
      </w:r>
      <w:r w:rsidR="00F06C69">
        <w:t xml:space="preserve"> is one of the strongest contenders in implementation of </w:t>
      </w:r>
      <w:proofErr w:type="spellStart"/>
      <w:r w:rsidR="00F06C69">
        <w:t>IoT</w:t>
      </w:r>
      <w:proofErr w:type="spellEnd"/>
      <w:r w:rsidR="00F06C69">
        <w:t xml:space="preserve">. Primarily because of its low power requirements and it does not need an additional power source. RFID has evolved to a very small size that is ideal for </w:t>
      </w:r>
      <w:proofErr w:type="spellStart"/>
      <w:r w:rsidR="00F06C69">
        <w:lastRenderedPageBreak/>
        <w:t>IoT</w:t>
      </w:r>
      <w:proofErr w:type="spellEnd"/>
      <w:r w:rsidR="00F06C69">
        <w:t xml:space="preserve"> applications. [5] </w:t>
      </w:r>
      <w:proofErr w:type="gramStart"/>
      <w:r w:rsidR="00F06C69">
        <w:t>The</w:t>
      </w:r>
      <w:proofErr w:type="gramEnd"/>
      <w:r w:rsidR="00F06C69">
        <w:t xml:space="preserve"> recent advancements in RFID technology have been implementation of Wireless Power Transfer (WPT) and Energy Harvesting (EH)</w:t>
      </w:r>
    </w:p>
    <w:p w14:paraId="0F306D4C" w14:textId="3E4BD38B" w:rsidR="00F06C69" w:rsidRDefault="00F06C69" w:rsidP="00BE3840">
      <w:pPr>
        <w:pStyle w:val="IndentedParagraph"/>
      </w:pPr>
      <w:r>
        <w:t xml:space="preserve">IEEE 802.11: This communication standard commonly known as </w:t>
      </w:r>
      <w:proofErr w:type="spellStart"/>
      <w:r>
        <w:t>WiFi</w:t>
      </w:r>
      <w:proofErr w:type="spellEnd"/>
      <w:r>
        <w:t xml:space="preserve"> is used to send and receive wireless signals, data, etc. over a fixed short range. </w:t>
      </w:r>
      <w:proofErr w:type="spellStart"/>
      <w:r>
        <w:t>WiFi</w:t>
      </w:r>
      <w:proofErr w:type="spellEnd"/>
      <w:r>
        <w:t xml:space="preserve"> usually operates in 2.4GHz –</w:t>
      </w:r>
      <w:r w:rsidR="00DE1F99">
        <w:t xml:space="preserve"> 60GHz frequency band and supports data speeds </w:t>
      </w:r>
      <w:proofErr w:type="spellStart"/>
      <w:r w:rsidR="00DE1F99">
        <w:t>upto</w:t>
      </w:r>
      <w:proofErr w:type="spellEnd"/>
      <w:r w:rsidR="00DE1F99">
        <w:t xml:space="preserve"> 6Gbps. This is a strong candidate as a communication medium for </w:t>
      </w:r>
      <w:proofErr w:type="spellStart"/>
      <w:r w:rsidR="00DE1F99">
        <w:t>IoT</w:t>
      </w:r>
      <w:proofErr w:type="spellEnd"/>
      <w:r w:rsidR="00DE1F99">
        <w:t xml:space="preserve"> because of </w:t>
      </w:r>
      <w:proofErr w:type="gramStart"/>
      <w:r w:rsidR="00DE1F99">
        <w:t>it’s</w:t>
      </w:r>
      <w:proofErr w:type="gramEnd"/>
      <w:r w:rsidR="00DE1F99">
        <w:t xml:space="preserve"> widespread use and ease of installation.</w:t>
      </w:r>
    </w:p>
    <w:p w14:paraId="553169F5" w14:textId="77777777" w:rsidR="00BE3840" w:rsidRDefault="00DE1F99" w:rsidP="00BE3840">
      <w:pPr>
        <w:pStyle w:val="IndentedParagraph"/>
      </w:pPr>
      <w:r>
        <w:t xml:space="preserve">Bluetooth Low Energy: </w:t>
      </w:r>
      <w:r w:rsidR="00CF0AB9">
        <w:t xml:space="preserve">The latest Bluetooth core specification 4.2 brings improvements targeted specifically at </w:t>
      </w:r>
      <w:proofErr w:type="spellStart"/>
      <w:r w:rsidR="00CF0AB9">
        <w:t>IoT</w:t>
      </w:r>
      <w:proofErr w:type="spellEnd"/>
      <w:r w:rsidR="00CF0AB9">
        <w:t xml:space="preserve">. It helps connect to </w:t>
      </w:r>
      <w:proofErr w:type="spellStart"/>
      <w:r w:rsidR="00CF0AB9">
        <w:t>IoT</w:t>
      </w:r>
      <w:proofErr w:type="spellEnd"/>
      <w:r w:rsidR="00CF0AB9">
        <w:t xml:space="preserve"> devices in a better and efficient way. The most important improvement is lower power IP connectivity that is essential in such small low-powered devices. It also implements a flexible version of Bluetooth Smart’s GATT architecture. [6]</w:t>
      </w:r>
    </w:p>
    <w:p w14:paraId="0DF2E4BB" w14:textId="77777777" w:rsidR="00BE3840" w:rsidRDefault="00BE3840" w:rsidP="00BE3840">
      <w:pPr>
        <w:pStyle w:val="IndentedParagraph"/>
      </w:pPr>
    </w:p>
    <w:p w14:paraId="3A3D80F9" w14:textId="77777777" w:rsidR="00BE3840" w:rsidRDefault="00BE3840" w:rsidP="00BE3840">
      <w:pPr>
        <w:pStyle w:val="IndentedParagraph"/>
      </w:pPr>
    </w:p>
    <w:p w14:paraId="64899C48" w14:textId="77777777" w:rsidR="00BE3840" w:rsidRDefault="00BE3840" w:rsidP="00BE3840">
      <w:pPr>
        <w:pStyle w:val="IndentedParagraph"/>
      </w:pPr>
    </w:p>
    <w:p w14:paraId="0E3D6F78" w14:textId="77777777" w:rsidR="00BE3840" w:rsidRDefault="00BE3840" w:rsidP="00BE3840">
      <w:pPr>
        <w:pStyle w:val="IndentedParagraph"/>
      </w:pPr>
    </w:p>
    <w:p w14:paraId="65EA04FD" w14:textId="77777777" w:rsidR="00BE3840" w:rsidRDefault="00BE3840" w:rsidP="00BE3840">
      <w:pPr>
        <w:pStyle w:val="IndentedParagraph"/>
      </w:pPr>
    </w:p>
    <w:p w14:paraId="5DCE592A" w14:textId="77777777" w:rsidR="00BE3840" w:rsidRDefault="00BE3840" w:rsidP="00BE3840">
      <w:pPr>
        <w:pStyle w:val="IndentedParagraph"/>
      </w:pPr>
    </w:p>
    <w:p w14:paraId="503F98BE" w14:textId="77777777" w:rsidR="00BE3840" w:rsidRDefault="00BE3840" w:rsidP="00BE3840">
      <w:pPr>
        <w:pStyle w:val="IndentedParagraph"/>
      </w:pPr>
    </w:p>
    <w:p w14:paraId="5E33545F" w14:textId="63BABD09" w:rsidR="003557F7" w:rsidRPr="00BE3840" w:rsidRDefault="00F147CD" w:rsidP="00BE3840">
      <w:pPr>
        <w:pStyle w:val="IndentedParagraph"/>
        <w:rPr>
          <w:b/>
        </w:rPr>
      </w:pPr>
      <w:r w:rsidRPr="00BE3840">
        <w:rPr>
          <w:b/>
        </w:rPr>
        <w:lastRenderedPageBreak/>
        <w:t>References</w:t>
      </w:r>
    </w:p>
    <w:p w14:paraId="59E26FA3" w14:textId="77777777" w:rsidR="00497DB1" w:rsidRPr="00497DB1" w:rsidRDefault="00497DB1" w:rsidP="00497DB1">
      <w:pPr>
        <w:pStyle w:val="ListParagraph"/>
        <w:numPr>
          <w:ilvl w:val="0"/>
          <w:numId w:val="20"/>
        </w:numPr>
        <w:spacing w:line="480" w:lineRule="auto"/>
        <w:rPr>
          <w:szCs w:val="24"/>
        </w:rPr>
      </w:pPr>
      <w:r w:rsidRPr="00497DB1">
        <w:rPr>
          <w:color w:val="000000"/>
          <w:szCs w:val="24"/>
        </w:rPr>
        <w:t xml:space="preserve">Y. Huang, G. L. (2010). Descriptive models for </w:t>
      </w:r>
      <w:proofErr w:type="gramStart"/>
      <w:r w:rsidRPr="00497DB1">
        <w:rPr>
          <w:color w:val="000000"/>
          <w:szCs w:val="24"/>
        </w:rPr>
        <w:t>internet</w:t>
      </w:r>
      <w:proofErr w:type="gramEnd"/>
      <w:r w:rsidRPr="00497DB1">
        <w:rPr>
          <w:color w:val="000000"/>
          <w:szCs w:val="24"/>
        </w:rPr>
        <w:t xml:space="preserve"> of things.</w:t>
      </w:r>
      <w:r w:rsidRPr="00497DB1">
        <w:rPr>
          <w:i/>
          <w:iCs/>
          <w:color w:val="000000"/>
          <w:szCs w:val="24"/>
        </w:rPr>
        <w:t> August 13-15,</w:t>
      </w:r>
    </w:p>
    <w:p w14:paraId="2380DBD7" w14:textId="6C2F737E" w:rsidR="00497DB1" w:rsidRPr="00497DB1" w:rsidRDefault="00497DB1" w:rsidP="00497DB1">
      <w:pPr>
        <w:pStyle w:val="ListParagraph"/>
        <w:numPr>
          <w:ilvl w:val="0"/>
          <w:numId w:val="20"/>
        </w:numPr>
        <w:spacing w:line="480" w:lineRule="auto"/>
        <w:rPr>
          <w:szCs w:val="24"/>
        </w:rPr>
      </w:pPr>
      <w:r w:rsidRPr="00497DB1">
        <w:rPr>
          <w:color w:val="000000"/>
          <w:szCs w:val="24"/>
        </w:rPr>
        <w:t>STAMFORD. (2014).</w:t>
      </w:r>
      <w:r w:rsidRPr="00497DB1">
        <w:rPr>
          <w:rStyle w:val="apple-converted-space"/>
          <w:color w:val="000000"/>
          <w:szCs w:val="24"/>
        </w:rPr>
        <w:t> </w:t>
      </w:r>
      <w:r w:rsidRPr="00497DB1">
        <w:rPr>
          <w:b/>
          <w:bCs/>
          <w:color w:val="000000"/>
          <w:szCs w:val="24"/>
        </w:rPr>
        <w:t>Gartner's 2014 hype cycle for emerging technologies maps the journey to digital business</w:t>
      </w:r>
      <w:r w:rsidRPr="00497DB1">
        <w:rPr>
          <w:color w:val="000000"/>
          <w:szCs w:val="24"/>
        </w:rPr>
        <w:t>. Retrieved from</w:t>
      </w:r>
      <w:r w:rsidRPr="00497DB1">
        <w:rPr>
          <w:rStyle w:val="apple-converted-space"/>
          <w:color w:val="000000"/>
          <w:szCs w:val="24"/>
        </w:rPr>
        <w:t> </w:t>
      </w:r>
      <w:r w:rsidRPr="00497DB1">
        <w:rPr>
          <w:szCs w:val="24"/>
        </w:rPr>
        <w:fldChar w:fldCharType="begin"/>
      </w:r>
      <w:r w:rsidRPr="00497DB1">
        <w:rPr>
          <w:szCs w:val="24"/>
        </w:rPr>
        <w:instrText xml:space="preserve"> HYPERLINK "http://www.gartner.com/newsroom/id/2819918" \t "_blank" </w:instrText>
      </w:r>
      <w:r w:rsidRPr="00497DB1">
        <w:rPr>
          <w:szCs w:val="24"/>
        </w:rPr>
        <w:fldChar w:fldCharType="separate"/>
      </w:r>
      <w:r w:rsidRPr="00497DB1">
        <w:rPr>
          <w:rStyle w:val="Hyperlink"/>
          <w:szCs w:val="24"/>
        </w:rPr>
        <w:t>http://www.gartner.com/newsroom/id/2819918</w:t>
      </w:r>
      <w:r w:rsidRPr="00497DB1">
        <w:rPr>
          <w:szCs w:val="24"/>
        </w:rPr>
        <w:fldChar w:fldCharType="end"/>
      </w:r>
    </w:p>
    <w:p w14:paraId="3578FCB5" w14:textId="77777777" w:rsidR="00497DB1" w:rsidRPr="00497DB1" w:rsidRDefault="00497DB1" w:rsidP="00497DB1">
      <w:pPr>
        <w:pStyle w:val="ListParagraph"/>
        <w:numPr>
          <w:ilvl w:val="0"/>
          <w:numId w:val="20"/>
        </w:numPr>
        <w:spacing w:line="480" w:lineRule="auto"/>
        <w:rPr>
          <w:szCs w:val="24"/>
        </w:rPr>
      </w:pPr>
      <w:r w:rsidRPr="00497DB1">
        <w:rPr>
          <w:color w:val="000000"/>
          <w:szCs w:val="24"/>
        </w:rPr>
        <w:t>Special Interest Group. (2015). Bluetooth 4.2. Retrieved from</w:t>
      </w:r>
      <w:r w:rsidRPr="00497DB1">
        <w:rPr>
          <w:rStyle w:val="apple-converted-space"/>
          <w:color w:val="000000"/>
          <w:szCs w:val="24"/>
        </w:rPr>
        <w:t> </w:t>
      </w:r>
      <w:r w:rsidRPr="00497DB1">
        <w:rPr>
          <w:szCs w:val="24"/>
        </w:rPr>
        <w:fldChar w:fldCharType="begin"/>
      </w:r>
      <w:r w:rsidRPr="00497DB1">
        <w:rPr>
          <w:szCs w:val="24"/>
        </w:rPr>
        <w:instrText xml:space="preserve"> HYPERLINK "http://www.bluetooth.com/SiteCollectionDocuments/4-2/bluetooth4-2.aspx" \l "control" \t "_blank" </w:instrText>
      </w:r>
      <w:r w:rsidRPr="00497DB1">
        <w:rPr>
          <w:szCs w:val="24"/>
        </w:rPr>
        <w:fldChar w:fldCharType="separate"/>
      </w:r>
      <w:r w:rsidRPr="00497DB1">
        <w:rPr>
          <w:rStyle w:val="Hyperlink"/>
          <w:szCs w:val="24"/>
        </w:rPr>
        <w:t>http://www.bluetooth.com/SiteCollectionDocuments/4-2/bluetooth4-2.aspx#control</w:t>
      </w:r>
      <w:r w:rsidRPr="00497DB1">
        <w:rPr>
          <w:szCs w:val="24"/>
        </w:rPr>
        <w:fldChar w:fldCharType="end"/>
      </w:r>
    </w:p>
    <w:p w14:paraId="7FB3D12D" w14:textId="77777777" w:rsidR="00497DB1" w:rsidRPr="00497DB1" w:rsidRDefault="00497DB1" w:rsidP="00497DB1">
      <w:pPr>
        <w:pStyle w:val="ListParagraph"/>
        <w:numPr>
          <w:ilvl w:val="0"/>
          <w:numId w:val="20"/>
        </w:numPr>
        <w:spacing w:line="480" w:lineRule="auto"/>
        <w:rPr>
          <w:szCs w:val="24"/>
        </w:rPr>
      </w:pPr>
      <w:r w:rsidRPr="00497DB1">
        <w:rPr>
          <w:color w:val="000000"/>
          <w:szCs w:val="24"/>
        </w:rPr>
        <w:t xml:space="preserve">Recommendation ITU-T Y.2060. (2012). Overview of the </w:t>
      </w:r>
      <w:proofErr w:type="gramStart"/>
      <w:r w:rsidRPr="00497DB1">
        <w:rPr>
          <w:color w:val="000000"/>
          <w:szCs w:val="24"/>
        </w:rPr>
        <w:t>internet</w:t>
      </w:r>
      <w:proofErr w:type="gramEnd"/>
      <w:r w:rsidRPr="00497DB1">
        <w:rPr>
          <w:color w:val="000000"/>
          <w:szCs w:val="24"/>
        </w:rPr>
        <w:t xml:space="preserve"> of things. Retrieved from</w:t>
      </w:r>
      <w:r w:rsidRPr="00497DB1">
        <w:rPr>
          <w:rStyle w:val="apple-converted-space"/>
          <w:color w:val="000000"/>
          <w:szCs w:val="24"/>
        </w:rPr>
        <w:t> </w:t>
      </w:r>
      <w:r w:rsidRPr="00497DB1">
        <w:rPr>
          <w:szCs w:val="24"/>
        </w:rPr>
        <w:fldChar w:fldCharType="begin"/>
      </w:r>
      <w:r w:rsidRPr="00497DB1">
        <w:rPr>
          <w:szCs w:val="24"/>
        </w:rPr>
        <w:instrText xml:space="preserve"> HYPERLINK "http://www.itu.int/ITU-T/recommendations/rec.aspx?rec=y.2060" \t "_blank" </w:instrText>
      </w:r>
      <w:r w:rsidRPr="00497DB1">
        <w:rPr>
          <w:szCs w:val="24"/>
        </w:rPr>
        <w:fldChar w:fldCharType="separate"/>
      </w:r>
      <w:r w:rsidRPr="00497DB1">
        <w:rPr>
          <w:rStyle w:val="Hyperlink"/>
          <w:szCs w:val="24"/>
        </w:rPr>
        <w:t>http://www.itu.int/ITU-T/recommendations/rec.aspx?rec=y.2060</w:t>
      </w:r>
      <w:r w:rsidRPr="00497DB1">
        <w:rPr>
          <w:szCs w:val="24"/>
        </w:rPr>
        <w:fldChar w:fldCharType="end"/>
      </w:r>
    </w:p>
    <w:p w14:paraId="2B7063B1" w14:textId="77777777" w:rsidR="00497DB1" w:rsidRPr="00497DB1" w:rsidRDefault="00497DB1" w:rsidP="00497DB1">
      <w:pPr>
        <w:pStyle w:val="ListParagraph"/>
        <w:numPr>
          <w:ilvl w:val="0"/>
          <w:numId w:val="20"/>
        </w:numPr>
        <w:spacing w:line="480" w:lineRule="auto"/>
        <w:rPr>
          <w:szCs w:val="24"/>
        </w:rPr>
      </w:pPr>
      <w:r w:rsidRPr="00497DB1">
        <w:rPr>
          <w:color w:val="000000"/>
          <w:szCs w:val="24"/>
        </w:rPr>
        <w:t xml:space="preserve">P. Suresh, J. Vijay Daniel, </w:t>
      </w:r>
      <w:proofErr w:type="spellStart"/>
      <w:r w:rsidRPr="00497DB1">
        <w:rPr>
          <w:color w:val="000000"/>
          <w:szCs w:val="24"/>
        </w:rPr>
        <w:t>V.Parthasarathy</w:t>
      </w:r>
      <w:proofErr w:type="spellEnd"/>
      <w:r w:rsidRPr="00497DB1">
        <w:rPr>
          <w:color w:val="000000"/>
          <w:szCs w:val="24"/>
        </w:rPr>
        <w:t xml:space="preserve">, R.H. </w:t>
      </w:r>
      <w:proofErr w:type="spellStart"/>
      <w:r w:rsidRPr="00497DB1">
        <w:rPr>
          <w:color w:val="000000"/>
          <w:szCs w:val="24"/>
        </w:rPr>
        <w:t>Aswathy</w:t>
      </w:r>
      <w:proofErr w:type="spellEnd"/>
      <w:r w:rsidRPr="00497DB1">
        <w:rPr>
          <w:color w:val="000000"/>
          <w:szCs w:val="24"/>
        </w:rPr>
        <w:t>. (2014). A state of the art review on the internet of things (</w:t>
      </w:r>
      <w:proofErr w:type="spellStart"/>
      <w:r w:rsidRPr="00497DB1">
        <w:rPr>
          <w:color w:val="000000"/>
          <w:szCs w:val="24"/>
        </w:rPr>
        <w:t>IoT</w:t>
      </w:r>
      <w:proofErr w:type="spellEnd"/>
      <w:r w:rsidRPr="00497DB1">
        <w:rPr>
          <w:color w:val="000000"/>
          <w:szCs w:val="24"/>
        </w:rPr>
        <w:t>) history, technology and fields of deployment</w:t>
      </w:r>
    </w:p>
    <w:p w14:paraId="0FB7813B" w14:textId="77777777" w:rsidR="00497DB1" w:rsidRPr="00497DB1" w:rsidRDefault="00497DB1" w:rsidP="00497DB1">
      <w:pPr>
        <w:pStyle w:val="ListParagraph"/>
        <w:numPr>
          <w:ilvl w:val="0"/>
          <w:numId w:val="20"/>
        </w:numPr>
        <w:spacing w:line="480" w:lineRule="auto"/>
        <w:rPr>
          <w:szCs w:val="24"/>
        </w:rPr>
      </w:pPr>
      <w:bookmarkStart w:id="0" w:name="_Toc530662795"/>
      <w:r w:rsidRPr="00497DB1">
        <w:rPr>
          <w:color w:val="000000"/>
          <w:szCs w:val="24"/>
        </w:rPr>
        <w:t xml:space="preserve">L. </w:t>
      </w:r>
      <w:proofErr w:type="spellStart"/>
      <w:r w:rsidRPr="00497DB1">
        <w:rPr>
          <w:color w:val="000000"/>
          <w:szCs w:val="24"/>
        </w:rPr>
        <w:t>Roselli</w:t>
      </w:r>
      <w:proofErr w:type="spellEnd"/>
      <w:r w:rsidRPr="00497DB1">
        <w:rPr>
          <w:color w:val="000000"/>
          <w:szCs w:val="24"/>
        </w:rPr>
        <w:t xml:space="preserve">, C. </w:t>
      </w:r>
      <w:proofErr w:type="spellStart"/>
      <w:r w:rsidRPr="00497DB1">
        <w:rPr>
          <w:color w:val="000000"/>
          <w:szCs w:val="24"/>
        </w:rPr>
        <w:t>Mariotti</w:t>
      </w:r>
      <w:proofErr w:type="spellEnd"/>
      <w:r w:rsidRPr="00497DB1">
        <w:rPr>
          <w:color w:val="000000"/>
          <w:szCs w:val="24"/>
        </w:rPr>
        <w:t xml:space="preserve">, P. </w:t>
      </w:r>
      <w:proofErr w:type="spellStart"/>
      <w:r w:rsidRPr="00497DB1">
        <w:rPr>
          <w:color w:val="000000"/>
          <w:szCs w:val="24"/>
        </w:rPr>
        <w:t>Mezzanotte</w:t>
      </w:r>
      <w:proofErr w:type="spellEnd"/>
      <w:r w:rsidRPr="00497DB1">
        <w:rPr>
          <w:color w:val="000000"/>
          <w:szCs w:val="24"/>
        </w:rPr>
        <w:t xml:space="preserve">, F. </w:t>
      </w:r>
      <w:proofErr w:type="spellStart"/>
      <w:r w:rsidRPr="00497DB1">
        <w:rPr>
          <w:color w:val="000000"/>
          <w:szCs w:val="24"/>
        </w:rPr>
        <w:t>Alimenti</w:t>
      </w:r>
      <w:proofErr w:type="spellEnd"/>
      <w:r w:rsidRPr="00497DB1">
        <w:rPr>
          <w:color w:val="000000"/>
          <w:szCs w:val="24"/>
        </w:rPr>
        <w:t xml:space="preserve">, G. </w:t>
      </w:r>
      <w:proofErr w:type="spellStart"/>
      <w:r w:rsidRPr="00497DB1">
        <w:rPr>
          <w:color w:val="000000"/>
          <w:szCs w:val="24"/>
        </w:rPr>
        <w:t>Orecchini</w:t>
      </w:r>
      <w:proofErr w:type="spellEnd"/>
      <w:r w:rsidRPr="00497DB1">
        <w:rPr>
          <w:color w:val="000000"/>
          <w:szCs w:val="24"/>
        </w:rPr>
        <w:t xml:space="preserve">, M. </w:t>
      </w:r>
      <w:proofErr w:type="spellStart"/>
      <w:r w:rsidRPr="00497DB1">
        <w:rPr>
          <w:color w:val="000000"/>
          <w:szCs w:val="24"/>
        </w:rPr>
        <w:t>Virili</w:t>
      </w:r>
      <w:proofErr w:type="spellEnd"/>
      <w:r w:rsidRPr="00497DB1">
        <w:rPr>
          <w:color w:val="000000"/>
          <w:szCs w:val="24"/>
        </w:rPr>
        <w:t xml:space="preserve">, N.B. </w:t>
      </w:r>
      <w:proofErr w:type="spellStart"/>
      <w:r w:rsidRPr="00497DB1">
        <w:rPr>
          <w:color w:val="000000"/>
          <w:szCs w:val="24"/>
        </w:rPr>
        <w:t>Carvalho</w:t>
      </w:r>
      <w:proofErr w:type="spellEnd"/>
      <w:r w:rsidRPr="00497DB1">
        <w:rPr>
          <w:color w:val="000000"/>
          <w:szCs w:val="24"/>
        </w:rPr>
        <w:t xml:space="preserve">. (2015). Review of the present technologies concurrently contributing to the implementation of the </w:t>
      </w:r>
      <w:proofErr w:type="gramStart"/>
      <w:r w:rsidRPr="00497DB1">
        <w:rPr>
          <w:color w:val="000000"/>
          <w:szCs w:val="24"/>
        </w:rPr>
        <w:t>internet</w:t>
      </w:r>
      <w:proofErr w:type="gramEnd"/>
      <w:r w:rsidRPr="00497DB1">
        <w:rPr>
          <w:color w:val="000000"/>
          <w:szCs w:val="24"/>
        </w:rPr>
        <w:t xml:space="preserve"> of things (</w:t>
      </w:r>
      <w:proofErr w:type="spellStart"/>
      <w:r w:rsidRPr="00497DB1">
        <w:rPr>
          <w:color w:val="000000"/>
          <w:szCs w:val="24"/>
        </w:rPr>
        <w:t>IoT</w:t>
      </w:r>
      <w:proofErr w:type="spellEnd"/>
      <w:r w:rsidRPr="00497DB1">
        <w:rPr>
          <w:color w:val="000000"/>
          <w:szCs w:val="24"/>
        </w:rPr>
        <w:t>) paradigm: RFID, green electronics, WPT and energy harvesting.</w:t>
      </w:r>
    </w:p>
    <w:p w14:paraId="502DE77D" w14:textId="5BD415AA" w:rsidR="00101BE2" w:rsidRDefault="004004D7" w:rsidP="00BE3840">
      <w:pPr>
        <w:pStyle w:val="Heading1"/>
        <w:numPr>
          <w:ilvl w:val="0"/>
          <w:numId w:val="0"/>
        </w:numPr>
        <w:spacing w:line="480" w:lineRule="auto"/>
        <w:jc w:val="both"/>
      </w:pPr>
      <w:r w:rsidRPr="004004D7">
        <w:lastRenderedPageBreak/>
        <w:t>Project Justification</w:t>
      </w:r>
    </w:p>
    <w:p w14:paraId="0C167FF4" w14:textId="32332F2E" w:rsidR="00101BE2" w:rsidRDefault="003626D4" w:rsidP="00BE3840">
      <w:pPr>
        <w:pStyle w:val="IndentedParagraph"/>
      </w:pPr>
      <w:r>
        <w:t xml:space="preserve">In the current age of technological advancement where everything is “online” and connected to the </w:t>
      </w:r>
      <w:proofErr w:type="gramStart"/>
      <w:r>
        <w:t>internet</w:t>
      </w:r>
      <w:proofErr w:type="gramEnd"/>
      <w:r>
        <w:t xml:space="preserve">, there are a lot of </w:t>
      </w:r>
      <w:proofErr w:type="spellStart"/>
      <w:r>
        <w:t>IoT</w:t>
      </w:r>
      <w:proofErr w:type="spellEnd"/>
      <w:r>
        <w:t xml:space="preserve"> products available for home automation. Most of them deal with automating the home devices making it possible for the user to control them remotely with help of a smartphone.</w:t>
      </w:r>
    </w:p>
    <w:p w14:paraId="1D21334A" w14:textId="3EFCAC89" w:rsidR="003626D4" w:rsidRDefault="003626D4" w:rsidP="00BE3840">
      <w:pPr>
        <w:pStyle w:val="IndentedParagraph"/>
      </w:pPr>
      <w:r>
        <w:t xml:space="preserve">Our ideology behind this project is (1) to free the user of any device storage capacity dependency and to automate the backup process from his smartphone to the cloud and (2) make a controller communicate with an external smart camera device placed outside the house which records images of the people visiting the user’s house while the user is </w:t>
      </w:r>
      <w:r w:rsidR="00174A8E">
        <w:t>away. Se</w:t>
      </w:r>
      <w:r>
        <w:t xml:space="preserve">curity of the house is one of the reasons that we are trying to </w:t>
      </w:r>
      <w:r w:rsidR="00174A8E">
        <w:t xml:space="preserve">address. </w:t>
      </w:r>
    </w:p>
    <w:p w14:paraId="6CABB002" w14:textId="22830B29" w:rsidR="00174A8E" w:rsidRDefault="00174A8E" w:rsidP="00BE3840">
      <w:pPr>
        <w:pStyle w:val="IndentedParagraph"/>
      </w:pPr>
      <w:r>
        <w:t>We are expecting to minimize a user’s interaction with the storage applications and to relieve the user from the daily hassle of backing up the data in order to keep the smartphone from running out of storage space. Additionally, the second feature of the system will be to provide a home monitoring solution that logs the visitors chronologically and provide the user with the data to help him follow-up accordingly.</w:t>
      </w:r>
    </w:p>
    <w:p w14:paraId="184FF173" w14:textId="35531C24" w:rsidR="00174A8E" w:rsidRDefault="00174A8E" w:rsidP="00BE3840">
      <w:pPr>
        <w:pStyle w:val="IndentedParagraph"/>
      </w:pPr>
      <w:r>
        <w:t>Our controller (Raspberry Pi 2) will be programmed to collect the data from the home security camera and help the user track any suspicious visitors or get in touch with the visitors whom the user missed.</w:t>
      </w:r>
    </w:p>
    <w:p w14:paraId="11604566" w14:textId="4E6633F2" w:rsidR="00174A8E" w:rsidRPr="00101BE2" w:rsidRDefault="00174A8E" w:rsidP="00BE3840">
      <w:pPr>
        <w:pStyle w:val="IndentedParagraph"/>
      </w:pPr>
      <w:r>
        <w:t xml:space="preserve">Recent </w:t>
      </w:r>
      <w:r w:rsidR="00214D97">
        <w:t xml:space="preserve">improvements in chip design and communication technology is helping </w:t>
      </w:r>
      <w:proofErr w:type="spellStart"/>
      <w:r w:rsidR="00214D97">
        <w:t>IoT</w:t>
      </w:r>
      <w:proofErr w:type="spellEnd"/>
      <w:r w:rsidR="00214D97">
        <w:t xml:space="preserve"> reach mainstream adoption. This has been rightly predicted by Gartner’s 2014 report on Emerging technologies. </w:t>
      </w:r>
    </w:p>
    <w:p w14:paraId="70CB43B9" w14:textId="724FF2CC" w:rsidR="0083650F" w:rsidRDefault="00F147CD" w:rsidP="00BE3840">
      <w:pPr>
        <w:pStyle w:val="Heading1"/>
        <w:numPr>
          <w:ilvl w:val="0"/>
          <w:numId w:val="0"/>
        </w:numPr>
        <w:spacing w:line="480" w:lineRule="auto"/>
        <w:jc w:val="both"/>
      </w:pPr>
      <w:r>
        <w:lastRenderedPageBreak/>
        <w:t xml:space="preserve">Project </w:t>
      </w:r>
      <w:bookmarkEnd w:id="0"/>
      <w:r w:rsidR="00325089">
        <w:t>Requirements</w:t>
      </w:r>
    </w:p>
    <w:p w14:paraId="6561A3BB" w14:textId="6F0A14C2" w:rsidR="00214D97" w:rsidRDefault="0083650F" w:rsidP="00BE3840">
      <w:pPr>
        <w:pStyle w:val="Heading2"/>
        <w:numPr>
          <w:ilvl w:val="0"/>
          <w:numId w:val="0"/>
        </w:numPr>
        <w:spacing w:line="480" w:lineRule="auto"/>
        <w:jc w:val="both"/>
      </w:pPr>
      <w:r>
        <w:t>Use Cases</w:t>
      </w:r>
    </w:p>
    <w:p w14:paraId="5DADF7C6" w14:textId="76E25DBA" w:rsidR="00325089" w:rsidRPr="00BE3840" w:rsidRDefault="00214D97" w:rsidP="00BE3840">
      <w:pPr>
        <w:pStyle w:val="IndentedParagraph"/>
        <w:rPr>
          <w:b/>
        </w:rPr>
      </w:pPr>
      <w:r w:rsidRPr="00BE3840">
        <w:rPr>
          <w:b/>
        </w:rPr>
        <w:t>Use case 1: Auto-backup of Smartphone data</w:t>
      </w:r>
    </w:p>
    <w:p w14:paraId="20083B94" w14:textId="29456EF8" w:rsidR="00214D97" w:rsidRDefault="00214D97" w:rsidP="00BE3840">
      <w:pPr>
        <w:pStyle w:val="IndentedParagraph"/>
      </w:pPr>
      <w:r>
        <w:t>When the user’s smartphone is detected on the home network, he/she will be provided with a prompt to go ahead with a backup of the smartphone’s data. This data will be first stored on</w:t>
      </w:r>
      <w:r w:rsidR="0015251C">
        <w:t xml:space="preserve"> our controller i.e. Raspberry Pi and later could be moved to the cloud.</w:t>
      </w:r>
    </w:p>
    <w:p w14:paraId="5619725E" w14:textId="75D45E50" w:rsidR="0015251C" w:rsidRDefault="0015251C" w:rsidP="00BE3840">
      <w:pPr>
        <w:pStyle w:val="IndentedParagraph"/>
      </w:pPr>
      <w:r>
        <w:t xml:space="preserve">To perform this backup, a mobile app will be developed through which the </w:t>
      </w:r>
      <w:proofErr w:type="gramStart"/>
      <w:r>
        <w:t>user can</w:t>
      </w:r>
      <w:proofErr w:type="gramEnd"/>
      <w:r>
        <w:t xml:space="preserve"> schedule/approve backups.</w:t>
      </w:r>
    </w:p>
    <w:p w14:paraId="07DC6D26" w14:textId="2E540E64" w:rsidR="00321775" w:rsidRPr="00BE3840" w:rsidRDefault="00321775" w:rsidP="00BE3840">
      <w:pPr>
        <w:pStyle w:val="IndentedParagraph"/>
        <w:rPr>
          <w:b/>
        </w:rPr>
      </w:pPr>
      <w:r w:rsidRPr="00BE3840">
        <w:rPr>
          <w:b/>
        </w:rPr>
        <w:t>Use case 2: Capturing images of visitors and storing them chronologically</w:t>
      </w:r>
    </w:p>
    <w:p w14:paraId="3C81D927" w14:textId="2B22EE26" w:rsidR="0083650F" w:rsidRDefault="00321775" w:rsidP="00BE3840">
      <w:pPr>
        <w:pStyle w:val="IndentedParagraph"/>
      </w:pPr>
      <w:r w:rsidRPr="00321775">
        <w:t>The</w:t>
      </w:r>
      <w:r>
        <w:t xml:space="preserve"> home security camera </w:t>
      </w:r>
      <w:r w:rsidR="001603A3">
        <w:t xml:space="preserve">will take pictures of visitors ringing the </w:t>
      </w:r>
      <w:proofErr w:type="gramStart"/>
      <w:r w:rsidR="001603A3">
        <w:t>door bell</w:t>
      </w:r>
      <w:proofErr w:type="gramEnd"/>
      <w:r w:rsidR="001603A3">
        <w:t xml:space="preserve"> and store them in a database on the Raspberry Pi. These pictures will be presented to the user with the help of a dashboard on a web application. The user</w:t>
      </w:r>
      <w:r w:rsidR="0083650F">
        <w:t xml:space="preserve"> can go through the pictures to review security of the house and monitor any unknown persons.</w:t>
      </w:r>
    </w:p>
    <w:p w14:paraId="5C7479BE" w14:textId="7B6F6049" w:rsidR="0083650F" w:rsidRPr="00BE3840" w:rsidRDefault="0083650F" w:rsidP="00BE3840">
      <w:pPr>
        <w:pStyle w:val="IndentedParagraph"/>
        <w:rPr>
          <w:b/>
        </w:rPr>
      </w:pPr>
      <w:r w:rsidRPr="00BE3840">
        <w:rPr>
          <w:b/>
        </w:rPr>
        <w:t>Requirements</w:t>
      </w:r>
    </w:p>
    <w:p w14:paraId="12EC5C9B" w14:textId="10A96D6B" w:rsidR="0083650F" w:rsidRPr="00BE3840" w:rsidRDefault="0083650F" w:rsidP="00BE3840">
      <w:pPr>
        <w:pStyle w:val="IndentedParagraph"/>
        <w:rPr>
          <w:b/>
        </w:rPr>
      </w:pPr>
      <w:r w:rsidRPr="00BE3840">
        <w:rPr>
          <w:b/>
        </w:rPr>
        <w:t>Functional Requirements:</w:t>
      </w:r>
    </w:p>
    <w:p w14:paraId="4ED763CF" w14:textId="505A2993" w:rsidR="0083650F" w:rsidRPr="00BE3840" w:rsidRDefault="001C4465" w:rsidP="00BE3840">
      <w:pPr>
        <w:pStyle w:val="IndentedParagraph"/>
        <w:rPr>
          <w:b/>
        </w:rPr>
      </w:pPr>
      <w:r w:rsidRPr="00BE3840">
        <w:rPr>
          <w:b/>
        </w:rPr>
        <w:t>Essential</w:t>
      </w:r>
    </w:p>
    <w:p w14:paraId="0474C862" w14:textId="2FEBC523" w:rsidR="001C4465" w:rsidRDefault="001C4465" w:rsidP="00BE3840">
      <w:pPr>
        <w:pStyle w:val="IndentedParagraph"/>
      </w:pPr>
      <w:r>
        <w:t xml:space="preserve">Auto-backup: </w:t>
      </w:r>
      <w:r w:rsidR="00863BDD">
        <w:t>The controller should store the data from the mobile phone automatically</w:t>
      </w:r>
    </w:p>
    <w:p w14:paraId="609ADBB6" w14:textId="02F69866" w:rsidR="00863BDD" w:rsidRDefault="00863BDD" w:rsidP="00BE3840">
      <w:pPr>
        <w:pStyle w:val="IndentedParagraph"/>
      </w:pPr>
      <w:proofErr w:type="gramStart"/>
      <w:r>
        <w:t>Visitor capture</w:t>
      </w:r>
      <w:proofErr w:type="gramEnd"/>
      <w:r>
        <w:t>: The home security camera should capture the picture of every visitor</w:t>
      </w:r>
    </w:p>
    <w:p w14:paraId="1BF2E57A" w14:textId="62148BBF" w:rsidR="001C4465" w:rsidRPr="00BE3840" w:rsidRDefault="001C4465" w:rsidP="00BE3840">
      <w:pPr>
        <w:pStyle w:val="IndentedParagraph"/>
        <w:rPr>
          <w:b/>
        </w:rPr>
      </w:pPr>
      <w:r w:rsidRPr="00BE3840">
        <w:rPr>
          <w:b/>
        </w:rPr>
        <w:lastRenderedPageBreak/>
        <w:t>Desired</w:t>
      </w:r>
    </w:p>
    <w:p w14:paraId="49413BE0" w14:textId="0E3BD3F2" w:rsidR="00863BDD" w:rsidRDefault="00863BDD" w:rsidP="00BE3840">
      <w:pPr>
        <w:pStyle w:val="IndentedParagraph"/>
      </w:pPr>
      <w:r>
        <w:t>Intelligent photo backup: Specifically backup pictures from the mobile phone</w:t>
      </w:r>
    </w:p>
    <w:p w14:paraId="66A2CA68" w14:textId="283EAE6D" w:rsidR="00863BDD" w:rsidRDefault="00863BDD" w:rsidP="00BE3840">
      <w:pPr>
        <w:pStyle w:val="IndentedParagraph"/>
      </w:pPr>
      <w:r>
        <w:t>Facial recognition: Recognize the faces of visitors using previous visiting history</w:t>
      </w:r>
    </w:p>
    <w:p w14:paraId="2DF9C558" w14:textId="494202DE" w:rsidR="001C4465" w:rsidRPr="00BE3840" w:rsidRDefault="001C4465" w:rsidP="00BE3840">
      <w:pPr>
        <w:pStyle w:val="IndentedParagraph"/>
        <w:rPr>
          <w:b/>
        </w:rPr>
      </w:pPr>
      <w:r w:rsidRPr="00BE3840">
        <w:rPr>
          <w:b/>
        </w:rPr>
        <w:t>Optional</w:t>
      </w:r>
    </w:p>
    <w:p w14:paraId="07B65854" w14:textId="2B882170" w:rsidR="00863BDD" w:rsidRDefault="00863BDD" w:rsidP="00BE3840">
      <w:pPr>
        <w:pStyle w:val="IndentedParagraph"/>
      </w:pPr>
      <w:r>
        <w:t xml:space="preserve">Send auto messages to the visitors: All the known visitors will be sent a message which </w:t>
      </w:r>
      <w:proofErr w:type="gramStart"/>
      <w:r>
        <w:t>says</w:t>
      </w:r>
      <w:proofErr w:type="gramEnd"/>
      <w:r>
        <w:t xml:space="preserve"> “I’ll back by 8 PM”</w:t>
      </w:r>
    </w:p>
    <w:p w14:paraId="70B35A0D" w14:textId="330792D8" w:rsidR="009238EC" w:rsidRPr="00BE3840" w:rsidRDefault="009238EC" w:rsidP="00BE3840">
      <w:pPr>
        <w:pStyle w:val="IndentedParagraph"/>
        <w:rPr>
          <w:b/>
        </w:rPr>
      </w:pPr>
      <w:r w:rsidRPr="00BE3840">
        <w:rPr>
          <w:b/>
        </w:rPr>
        <w:t>Non-functional Requirements:</w:t>
      </w:r>
    </w:p>
    <w:p w14:paraId="2B929FC2" w14:textId="4535D205" w:rsidR="009238EC" w:rsidRDefault="009238EC" w:rsidP="00BE3840">
      <w:pPr>
        <w:pStyle w:val="IndentedParagraph"/>
      </w:pPr>
      <w:r>
        <w:t>The auto backup should be seamless with minimal user interaction</w:t>
      </w:r>
    </w:p>
    <w:p w14:paraId="4499393E" w14:textId="3504569C" w:rsidR="009238EC" w:rsidRDefault="009238EC" w:rsidP="00BE3840">
      <w:pPr>
        <w:pStyle w:val="IndentedParagraph"/>
      </w:pPr>
      <w:r>
        <w:t>The backup should not take a very long time to complete. The user should be provided with a progress report with an estimated completion time.</w:t>
      </w:r>
    </w:p>
    <w:p w14:paraId="3CC6E322" w14:textId="544CBC76" w:rsidR="009238EC" w:rsidRDefault="009238EC" w:rsidP="00BE3840">
      <w:pPr>
        <w:pStyle w:val="IndentedParagraph"/>
      </w:pPr>
      <w:r>
        <w:t>The home security camera should be placed outside the home in a way that it can capture the entire face of the visitor.</w:t>
      </w:r>
    </w:p>
    <w:p w14:paraId="027B6E8D" w14:textId="0060FADF" w:rsidR="009238EC" w:rsidRPr="009238EC" w:rsidRDefault="009238EC" w:rsidP="00BE3840">
      <w:pPr>
        <w:pStyle w:val="IndentedParagraph"/>
      </w:pPr>
      <w:r>
        <w:t>The controller (Raspberry Pi) should be configured to notify the user if and when it is running out of storage space.</w:t>
      </w:r>
    </w:p>
    <w:p w14:paraId="76076196" w14:textId="77777777" w:rsidR="003557F7" w:rsidRDefault="00325089" w:rsidP="00EF5BDC">
      <w:pPr>
        <w:pStyle w:val="Heading1"/>
        <w:numPr>
          <w:ilvl w:val="0"/>
          <w:numId w:val="0"/>
        </w:numPr>
        <w:spacing w:line="480" w:lineRule="auto"/>
        <w:jc w:val="both"/>
      </w:pPr>
      <w:r>
        <w:lastRenderedPageBreak/>
        <w:t>Dependencies</w:t>
      </w:r>
      <w:r w:rsidR="00F147CD">
        <w:t xml:space="preserve"> and Deliverables</w:t>
      </w:r>
    </w:p>
    <w:p w14:paraId="14379E99" w14:textId="77777777" w:rsidR="003557F7" w:rsidRDefault="00F147CD" w:rsidP="00EF5BDC">
      <w:pPr>
        <w:pStyle w:val="Heading2"/>
        <w:numPr>
          <w:ilvl w:val="0"/>
          <w:numId w:val="0"/>
        </w:numPr>
        <w:spacing w:line="480" w:lineRule="auto"/>
        <w:jc w:val="both"/>
      </w:pPr>
      <w:r>
        <w:t>Dependencies</w:t>
      </w:r>
    </w:p>
    <w:p w14:paraId="55ACF2C6" w14:textId="77777777" w:rsidR="00BE3840" w:rsidRDefault="00BE3840" w:rsidP="00EF5BDC">
      <w:pPr>
        <w:pStyle w:val="NormalWeb"/>
        <w:numPr>
          <w:ilvl w:val="0"/>
          <w:numId w:val="21"/>
        </w:numPr>
        <w:spacing w:before="0" w:beforeAutospacing="0" w:after="0" w:afterAutospacing="0" w:line="480" w:lineRule="auto"/>
        <w:jc w:val="both"/>
        <w:textAlignment w:val="baseline"/>
        <w:rPr>
          <w:rFonts w:ascii="Times New Roman" w:hAnsi="Times New Roman"/>
          <w:color w:val="000000"/>
          <w:sz w:val="24"/>
          <w:szCs w:val="24"/>
        </w:rPr>
      </w:pPr>
      <w:r>
        <w:rPr>
          <w:rFonts w:ascii="Times New Roman" w:hAnsi="Times New Roman"/>
          <w:color w:val="000000"/>
          <w:sz w:val="24"/>
          <w:szCs w:val="24"/>
        </w:rPr>
        <w:t xml:space="preserve">Different set of sensors such as heat sensor, motion sensor etc. to test our system: This project is a prototype of IOT, built for a home to setup a private cloud for the home with a few extended features such as home security, temperature alerts etc. In order to test this system we require so sensors such as motion sensors which signal the camera to click pictures when something suspicious is sensed. As some of these sensors are not readily available </w:t>
      </w:r>
      <w:proofErr w:type="gramStart"/>
      <w:r>
        <w:rPr>
          <w:rFonts w:ascii="Times New Roman" w:hAnsi="Times New Roman"/>
          <w:color w:val="000000"/>
          <w:sz w:val="24"/>
          <w:szCs w:val="24"/>
        </w:rPr>
        <w:t>and  some</w:t>
      </w:r>
      <w:proofErr w:type="gramEnd"/>
      <w:r>
        <w:rPr>
          <w:rFonts w:ascii="Times New Roman" w:hAnsi="Times New Roman"/>
          <w:color w:val="000000"/>
          <w:sz w:val="24"/>
          <w:szCs w:val="24"/>
        </w:rPr>
        <w:t xml:space="preserve"> of them are expensive, obtaining these sensors right in time might be a dependency for this project</w:t>
      </w:r>
    </w:p>
    <w:p w14:paraId="66EA796F" w14:textId="77777777" w:rsidR="00BE3840" w:rsidRDefault="00BE3840" w:rsidP="00EF5BDC">
      <w:pPr>
        <w:pStyle w:val="NormalWeb"/>
        <w:numPr>
          <w:ilvl w:val="0"/>
          <w:numId w:val="21"/>
        </w:numPr>
        <w:spacing w:before="0" w:beforeAutospacing="0" w:after="0" w:afterAutospacing="0" w:line="480" w:lineRule="auto"/>
        <w:jc w:val="both"/>
        <w:textAlignment w:val="baseline"/>
        <w:rPr>
          <w:rFonts w:ascii="Times New Roman" w:hAnsi="Times New Roman"/>
          <w:color w:val="000000"/>
          <w:sz w:val="24"/>
          <w:szCs w:val="24"/>
        </w:rPr>
      </w:pPr>
      <w:r>
        <w:rPr>
          <w:rFonts w:ascii="Times New Roman" w:hAnsi="Times New Roman"/>
          <w:color w:val="000000"/>
          <w:sz w:val="24"/>
          <w:szCs w:val="24"/>
        </w:rPr>
        <w:t xml:space="preserve">Integration of the hardware sensors with the Raspberry Pi: The sensors have there own way of communicating their results with the controller, usually in the binary form 0’s and 1’s. Apart from the results they also send a garbage </w:t>
      </w:r>
      <w:proofErr w:type="gramStart"/>
      <w:r>
        <w:rPr>
          <w:rFonts w:ascii="Times New Roman" w:hAnsi="Times New Roman"/>
          <w:color w:val="000000"/>
          <w:sz w:val="24"/>
          <w:szCs w:val="24"/>
        </w:rPr>
        <w:t>data which</w:t>
      </w:r>
      <w:proofErr w:type="gramEnd"/>
      <w:r>
        <w:rPr>
          <w:rFonts w:ascii="Times New Roman" w:hAnsi="Times New Roman"/>
          <w:color w:val="000000"/>
          <w:sz w:val="24"/>
          <w:szCs w:val="24"/>
        </w:rPr>
        <w:t xml:space="preserve"> needs to be cleared before getting the actual values that are output by the sensor. Hence it is necessary to integrate the Raspberry Pi with the sensors so that it reads the actual values and discard the garbage values. In addition to this different sensors use different API’s hence, integrating these sensors could be a dependency for this project.      </w:t>
      </w:r>
    </w:p>
    <w:p w14:paraId="4C41798E" w14:textId="77777777" w:rsidR="00BE3840" w:rsidRDefault="00BE3840" w:rsidP="00EF5BDC">
      <w:pPr>
        <w:pStyle w:val="NormalWeb"/>
        <w:numPr>
          <w:ilvl w:val="0"/>
          <w:numId w:val="21"/>
        </w:numPr>
        <w:spacing w:before="0" w:beforeAutospacing="0" w:after="0" w:afterAutospacing="0" w:line="480" w:lineRule="auto"/>
        <w:jc w:val="both"/>
        <w:textAlignment w:val="baseline"/>
        <w:rPr>
          <w:rFonts w:ascii="Times New Roman" w:hAnsi="Times New Roman"/>
          <w:color w:val="000000"/>
          <w:sz w:val="24"/>
          <w:szCs w:val="24"/>
        </w:rPr>
      </w:pPr>
      <w:r>
        <w:rPr>
          <w:rFonts w:ascii="Times New Roman" w:hAnsi="Times New Roman"/>
          <w:color w:val="000000"/>
          <w:sz w:val="24"/>
          <w:szCs w:val="24"/>
        </w:rPr>
        <w:t xml:space="preserve">Different set of home appliances such as printer, mobile phones and other wireless devices with </w:t>
      </w:r>
      <w:proofErr w:type="spellStart"/>
      <w:r>
        <w:rPr>
          <w:rFonts w:ascii="Times New Roman" w:hAnsi="Times New Roman"/>
          <w:color w:val="000000"/>
          <w:sz w:val="24"/>
          <w:szCs w:val="24"/>
        </w:rPr>
        <w:t>wifi</w:t>
      </w:r>
      <w:proofErr w:type="spellEnd"/>
      <w:r>
        <w:rPr>
          <w:rFonts w:ascii="Times New Roman" w:hAnsi="Times New Roman"/>
          <w:color w:val="000000"/>
          <w:sz w:val="24"/>
          <w:szCs w:val="24"/>
        </w:rPr>
        <w:t xml:space="preserve"> connectivity to test our system.</w:t>
      </w:r>
    </w:p>
    <w:p w14:paraId="35879C4A" w14:textId="77777777" w:rsidR="00BE3840" w:rsidRDefault="00254CA9" w:rsidP="00BE3840">
      <w:pPr>
        <w:pStyle w:val="Heading1"/>
        <w:numPr>
          <w:ilvl w:val="0"/>
          <w:numId w:val="0"/>
        </w:numPr>
        <w:spacing w:line="480" w:lineRule="auto"/>
        <w:jc w:val="both"/>
      </w:pPr>
      <w:r>
        <w:lastRenderedPageBreak/>
        <w:t>Project Architecture</w:t>
      </w:r>
    </w:p>
    <w:p w14:paraId="0AEC4DB3" w14:textId="3CA59BEE" w:rsidR="00BE3840" w:rsidRPr="00BE3840" w:rsidRDefault="00BE3840" w:rsidP="00BE3840">
      <w:pPr>
        <w:pStyle w:val="IndentedParagraph"/>
        <w:ind w:left="-450"/>
      </w:pPr>
      <w:r>
        <w:rPr>
          <w:noProof/>
        </w:rPr>
        <w:drawing>
          <wp:inline distT="0" distB="0" distL="0" distR="0" wp14:anchorId="385BD001" wp14:editId="39CAC753">
            <wp:extent cx="5719739" cy="4460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036" cy="4461252"/>
                    </a:xfrm>
                    <a:prstGeom prst="rect">
                      <a:avLst/>
                    </a:prstGeom>
                    <a:noFill/>
                    <a:ln>
                      <a:noFill/>
                    </a:ln>
                  </pic:spPr>
                </pic:pic>
              </a:graphicData>
            </a:graphic>
          </wp:inline>
        </w:drawing>
      </w:r>
    </w:p>
    <w:p w14:paraId="1D96EE74" w14:textId="7D4BB846" w:rsidR="00BE3840" w:rsidRDefault="00BE3840" w:rsidP="00BE3840">
      <w:pPr>
        <w:pStyle w:val="Heading1"/>
        <w:numPr>
          <w:ilvl w:val="0"/>
          <w:numId w:val="0"/>
        </w:numPr>
        <w:spacing w:line="480" w:lineRule="auto"/>
        <w:jc w:val="both"/>
      </w:pPr>
      <w:r>
        <w:lastRenderedPageBreak/>
        <w:t>Project Architecture</w:t>
      </w:r>
    </w:p>
    <w:p w14:paraId="4246A697" w14:textId="77777777" w:rsidR="00BE3840" w:rsidRPr="00073C92" w:rsidRDefault="00BE3840" w:rsidP="00BE3840">
      <w:pPr>
        <w:spacing w:line="480" w:lineRule="auto"/>
        <w:jc w:val="both"/>
      </w:pPr>
      <w:proofErr w:type="spellStart"/>
      <w:r w:rsidRPr="00073C92">
        <w:rPr>
          <w:b/>
        </w:rPr>
        <w:t>IoT</w:t>
      </w:r>
      <w:proofErr w:type="spellEnd"/>
      <w:r w:rsidRPr="00073C92">
        <w:rPr>
          <w:b/>
        </w:rPr>
        <w:t xml:space="preserve"> Device: </w:t>
      </w:r>
      <w:r w:rsidRPr="00073C92">
        <w:t xml:space="preserve">The </w:t>
      </w:r>
      <w:proofErr w:type="spellStart"/>
      <w:r w:rsidRPr="00073C92">
        <w:t>IoT</w:t>
      </w:r>
      <w:proofErr w:type="spellEnd"/>
      <w:r w:rsidRPr="00073C92">
        <w:t xml:space="preserve"> device could either be a Raspberry Pi or a Spark Photon. These devices entail all server related tasks such as </w:t>
      </w:r>
      <w:r>
        <w:t>syncing/</w:t>
      </w:r>
      <w:r w:rsidRPr="00073C92">
        <w:t>storing data from the Smartphone, pic</w:t>
      </w:r>
      <w:r>
        <w:t>tures taken by the CCTV and running</w:t>
      </w:r>
      <w:r w:rsidRPr="00073C92">
        <w:t xml:space="preserve"> application that notifies the client whenever the CCTV takes </w:t>
      </w:r>
      <w:r>
        <w:t xml:space="preserve">a </w:t>
      </w:r>
      <w:r w:rsidRPr="00073C92">
        <w:t xml:space="preserve">new picture. The </w:t>
      </w:r>
      <w:proofErr w:type="spellStart"/>
      <w:r w:rsidRPr="00073C92">
        <w:t>IoT</w:t>
      </w:r>
      <w:proofErr w:type="spellEnd"/>
      <w:r w:rsidRPr="00073C92">
        <w:t xml:space="preserve"> device can either keep the data stored in its storage or can transfer data to the cloud for backup based on user preference. </w:t>
      </w:r>
      <w:r>
        <w:t xml:space="preserve">As an alternative user may have to delete old data from the </w:t>
      </w:r>
      <w:proofErr w:type="spellStart"/>
      <w:r>
        <w:t>IoT</w:t>
      </w:r>
      <w:proofErr w:type="spellEnd"/>
      <w:r>
        <w:t xml:space="preserve"> device once the storage is full in order to sync more data from their smartphone or store new images from the CCTV. </w:t>
      </w:r>
      <w:r w:rsidRPr="00073C92">
        <w:t xml:space="preserve">Users can also connect to the </w:t>
      </w:r>
      <w:proofErr w:type="spellStart"/>
      <w:r w:rsidRPr="00073C92">
        <w:t>IoT</w:t>
      </w:r>
      <w:proofErr w:type="spellEnd"/>
      <w:r w:rsidRPr="00073C92">
        <w:t xml:space="preserve"> device to change default settings </w:t>
      </w:r>
      <w:r>
        <w:t xml:space="preserve">such as frequency of deleting old data, backing up data to the cloud, etc. </w:t>
      </w:r>
      <w:r w:rsidRPr="00073C92">
        <w:t>of the device based on their own needs.</w:t>
      </w:r>
    </w:p>
    <w:p w14:paraId="2B71CF84" w14:textId="77777777" w:rsidR="00BE3840" w:rsidRPr="00073C92" w:rsidRDefault="00BE3840" w:rsidP="00BE3840">
      <w:pPr>
        <w:spacing w:line="480" w:lineRule="auto"/>
        <w:jc w:val="both"/>
        <w:rPr>
          <w:b/>
        </w:rPr>
      </w:pPr>
    </w:p>
    <w:p w14:paraId="4832BA91" w14:textId="77777777" w:rsidR="00BE3840" w:rsidRPr="00073C92" w:rsidRDefault="00BE3840" w:rsidP="00BE3840">
      <w:pPr>
        <w:spacing w:line="480" w:lineRule="auto"/>
        <w:jc w:val="both"/>
      </w:pPr>
      <w:r w:rsidRPr="00073C92">
        <w:rPr>
          <w:b/>
        </w:rPr>
        <w:t xml:space="preserve">Smartphone Client: </w:t>
      </w:r>
      <w:r w:rsidRPr="00073C92">
        <w:t xml:space="preserve">Client can be either an Android/iPhone smartphone, which directly interacts with the </w:t>
      </w:r>
      <w:proofErr w:type="spellStart"/>
      <w:r w:rsidRPr="00073C92">
        <w:t>IoT</w:t>
      </w:r>
      <w:proofErr w:type="spellEnd"/>
      <w:r w:rsidRPr="00073C92">
        <w:t xml:space="preserve"> Device over the local network. Once the smartphone is in the vicinity of the same network, authorized users can sync all their stored data from their smartphone client to the </w:t>
      </w:r>
      <w:proofErr w:type="spellStart"/>
      <w:r w:rsidRPr="00073C92">
        <w:t>IoT</w:t>
      </w:r>
      <w:proofErr w:type="spellEnd"/>
      <w:r w:rsidRPr="00073C92">
        <w:t xml:space="preserve"> device with a single click. This will allow the users to delete data from their smartphone without making an extra effort on filtering important data. The client receives a notification with attached picture that the CCTV camera takes and stores it in the </w:t>
      </w:r>
      <w:proofErr w:type="spellStart"/>
      <w:r w:rsidRPr="00073C92">
        <w:t>IoT</w:t>
      </w:r>
      <w:proofErr w:type="spellEnd"/>
      <w:r w:rsidRPr="00073C92">
        <w:t xml:space="preserve"> device. Thus, keeping the users updated about who all have been at their doorstep in their absence.</w:t>
      </w:r>
    </w:p>
    <w:p w14:paraId="5D2C2EAE" w14:textId="77777777" w:rsidR="00BE3840" w:rsidRPr="00073C92" w:rsidRDefault="00BE3840" w:rsidP="00BE3840">
      <w:pPr>
        <w:spacing w:line="480" w:lineRule="auto"/>
        <w:jc w:val="both"/>
      </w:pPr>
    </w:p>
    <w:p w14:paraId="0307B988" w14:textId="77777777" w:rsidR="00BE3840" w:rsidRPr="00AA6958" w:rsidRDefault="00BE3840" w:rsidP="00BE3840">
      <w:pPr>
        <w:spacing w:line="480" w:lineRule="auto"/>
        <w:jc w:val="both"/>
      </w:pPr>
      <w:r w:rsidRPr="00073C92">
        <w:rPr>
          <w:b/>
        </w:rPr>
        <w:t xml:space="preserve">Smart CCTV: </w:t>
      </w:r>
      <w:r w:rsidRPr="00073C92">
        <w:t xml:space="preserve">A motion sensor camera can be installed at the doorstep, which detects any movement and captures an image of the people who are at the doorstep. The CCTV </w:t>
      </w:r>
      <w:r w:rsidRPr="00073C92">
        <w:lastRenderedPageBreak/>
        <w:t xml:space="preserve">is on the same network as that of the </w:t>
      </w:r>
      <w:proofErr w:type="spellStart"/>
      <w:r w:rsidRPr="00073C92">
        <w:t>IoT</w:t>
      </w:r>
      <w:proofErr w:type="spellEnd"/>
      <w:r w:rsidRPr="00073C92">
        <w:t xml:space="preserve"> device and sends the clicked picture to the </w:t>
      </w:r>
      <w:proofErr w:type="spellStart"/>
      <w:r w:rsidRPr="00073C92">
        <w:t>IoT</w:t>
      </w:r>
      <w:proofErr w:type="spellEnd"/>
      <w:r w:rsidRPr="00073C92">
        <w:t xml:space="preserve"> device over the network, which stores that picture.</w:t>
      </w:r>
      <w:r>
        <w:t xml:space="preserve"> </w:t>
      </w:r>
    </w:p>
    <w:p w14:paraId="5A655498" w14:textId="77777777" w:rsidR="00BE3840" w:rsidRDefault="00BE3840" w:rsidP="00BE3840">
      <w:pPr>
        <w:spacing w:line="480" w:lineRule="auto"/>
        <w:jc w:val="both"/>
      </w:pPr>
    </w:p>
    <w:p w14:paraId="7C6B4247" w14:textId="77777777" w:rsidR="00BE3840" w:rsidRPr="00073C92" w:rsidRDefault="00BE3840" w:rsidP="00BE3840">
      <w:pPr>
        <w:spacing w:line="480" w:lineRule="auto"/>
        <w:jc w:val="both"/>
      </w:pPr>
      <w:r>
        <w:rPr>
          <w:b/>
        </w:rPr>
        <w:t xml:space="preserve">Cloud Backup: </w:t>
      </w:r>
      <w:r>
        <w:t xml:space="preserve">The </w:t>
      </w:r>
      <w:proofErr w:type="spellStart"/>
      <w:r>
        <w:t>IoT</w:t>
      </w:r>
      <w:proofErr w:type="spellEnd"/>
      <w:r>
        <w:t xml:space="preserve"> device can connect to a public cloud storage, which allows the users to maintain backup of their data and delete the old data from the </w:t>
      </w:r>
      <w:proofErr w:type="spellStart"/>
      <w:r>
        <w:t>IoT</w:t>
      </w:r>
      <w:proofErr w:type="spellEnd"/>
      <w:r>
        <w:t xml:space="preserve"> device. This is an optional choice for the users based on their needs and preference. As an alternative user may have to delete old data from the </w:t>
      </w:r>
      <w:proofErr w:type="spellStart"/>
      <w:r>
        <w:t>IoT</w:t>
      </w:r>
      <w:proofErr w:type="spellEnd"/>
      <w:r>
        <w:t xml:space="preserve"> device once the storage is full in order to sync more data from their smartphone or store new images from the CCTV.</w:t>
      </w:r>
    </w:p>
    <w:p w14:paraId="4BC8F25E" w14:textId="77777777" w:rsidR="003557F7" w:rsidRDefault="003557F7" w:rsidP="00BE3840">
      <w:pPr>
        <w:pStyle w:val="IndentedParagraph"/>
      </w:pPr>
    </w:p>
    <w:p w14:paraId="7706EC31" w14:textId="77777777" w:rsidR="003557F7" w:rsidRDefault="00F147CD" w:rsidP="00BE3840">
      <w:pPr>
        <w:pStyle w:val="Heading1"/>
        <w:numPr>
          <w:ilvl w:val="0"/>
          <w:numId w:val="0"/>
        </w:numPr>
        <w:spacing w:line="480" w:lineRule="auto"/>
        <w:jc w:val="both"/>
      </w:pPr>
      <w:bookmarkStart w:id="1" w:name="_Toc530662802"/>
      <w:r>
        <w:lastRenderedPageBreak/>
        <w:t>Project Design</w:t>
      </w:r>
      <w:bookmarkEnd w:id="1"/>
    </w:p>
    <w:p w14:paraId="5FA01127" w14:textId="77777777" w:rsidR="007F65C3" w:rsidRDefault="00F147CD" w:rsidP="00BE3840">
      <w:pPr>
        <w:pStyle w:val="IndentedParagraph"/>
      </w:pPr>
      <w:r>
        <w:t>[</w:t>
      </w:r>
    </w:p>
    <w:p w14:paraId="1ABF0107" w14:textId="77777777" w:rsidR="003A03FF" w:rsidRDefault="00F147CD" w:rsidP="00BE3840">
      <w:pPr>
        <w:pStyle w:val="IndentedParagraph"/>
      </w:pPr>
      <w:r>
        <w:t>Describe your project design</w:t>
      </w:r>
      <w:r w:rsidR="003A03FF">
        <w:t xml:space="preserve">. </w:t>
      </w:r>
      <w:r w:rsidR="001658EB">
        <w:t>T</w:t>
      </w:r>
      <w:r w:rsidR="003A03FF">
        <w:t xml:space="preserve">ypes of </w:t>
      </w:r>
      <w:r w:rsidR="001658EB">
        <w:t xml:space="preserve">design </w:t>
      </w:r>
      <w:r w:rsidR="003A03FF">
        <w:t xml:space="preserve">artifacts that you provide </w:t>
      </w:r>
      <w:r w:rsidR="001658EB">
        <w:t>might include</w:t>
      </w:r>
      <w:r w:rsidR="003A03FF">
        <w:t>:</w:t>
      </w:r>
    </w:p>
    <w:p w14:paraId="2C9726B0" w14:textId="77777777" w:rsidR="003A03FF" w:rsidRDefault="003A03FF" w:rsidP="00BE3840">
      <w:pPr>
        <w:pStyle w:val="Bullet"/>
      </w:pPr>
      <w:r>
        <w:t>UML</w:t>
      </w:r>
      <w:r w:rsidR="001658EB">
        <w:t xml:space="preserve"> diagrams</w:t>
      </w:r>
      <w:r>
        <w:t xml:space="preserve"> (class diagrams, sequence diagrams, etc.)</w:t>
      </w:r>
    </w:p>
    <w:p w14:paraId="3DB3E9CE" w14:textId="77777777" w:rsidR="003A03FF" w:rsidRDefault="003A03FF" w:rsidP="00BE3840">
      <w:pPr>
        <w:pStyle w:val="Bullet"/>
      </w:pPr>
      <w:r>
        <w:t>UI Mockups</w:t>
      </w:r>
    </w:p>
    <w:p w14:paraId="3A1D62B2" w14:textId="77777777" w:rsidR="003A03FF" w:rsidRDefault="003A03FF" w:rsidP="00BE3840">
      <w:pPr>
        <w:pStyle w:val="Bullet"/>
      </w:pPr>
      <w:r>
        <w:t>Database Entity diagrams</w:t>
      </w:r>
    </w:p>
    <w:p w14:paraId="14601EDC" w14:textId="77777777" w:rsidR="003A03FF" w:rsidRDefault="003A03FF" w:rsidP="00BE3840">
      <w:pPr>
        <w:pStyle w:val="Bullet"/>
      </w:pPr>
      <w:r>
        <w:t>Hardware block diagrams</w:t>
      </w:r>
    </w:p>
    <w:p w14:paraId="468C8961" w14:textId="77777777" w:rsidR="007F65C3" w:rsidRDefault="001658EB" w:rsidP="00BE3840">
      <w:pPr>
        <w:pStyle w:val="Bullet"/>
      </w:pPr>
      <w:r>
        <w:t>Other artifacts you deem necessary to describe your project in detail</w:t>
      </w:r>
      <w:r w:rsidR="003A03FF">
        <w:t>.</w:t>
      </w:r>
    </w:p>
    <w:p w14:paraId="5A9AA17F" w14:textId="383EEE81" w:rsidR="00EE6D3D" w:rsidRDefault="00EE6D3D" w:rsidP="00BE3840">
      <w:pPr>
        <w:pStyle w:val="Bullet"/>
      </w:pPr>
      <w:r>
        <w:t xml:space="preserve">CMPE Students may want to consider the following </w:t>
      </w:r>
      <w:r w:rsidR="00104E4B">
        <w:t>alternatives</w:t>
      </w:r>
      <w:r>
        <w:t>:</w:t>
      </w:r>
    </w:p>
    <w:p w14:paraId="0B7CA124" w14:textId="33A64A61" w:rsidR="00EE6D3D" w:rsidRDefault="00EE6D3D" w:rsidP="00BE3840">
      <w:pPr>
        <w:pStyle w:val="Bullet"/>
      </w:pPr>
      <w:r>
        <w:t>Hardware Block Diagram</w:t>
      </w:r>
    </w:p>
    <w:p w14:paraId="3BFEA900" w14:textId="0B8551D9" w:rsidR="00EE6D3D" w:rsidRDefault="00EE6D3D" w:rsidP="00BE3840">
      <w:pPr>
        <w:pStyle w:val="Bullet"/>
      </w:pPr>
      <w:r>
        <w:t>System Block Diagram (Detailed block diagram for each block)</w:t>
      </w:r>
    </w:p>
    <w:p w14:paraId="0D803BDD" w14:textId="14A1AD07" w:rsidR="00EE6D3D" w:rsidRDefault="00EE6D3D" w:rsidP="00BE3840">
      <w:pPr>
        <w:pStyle w:val="Bullet"/>
      </w:pPr>
      <w:r>
        <w:t>Circuit Diagram (as applicable)</w:t>
      </w:r>
    </w:p>
    <w:p w14:paraId="1977AC0E" w14:textId="77777777" w:rsidR="00EE6D3D" w:rsidRDefault="00EE6D3D" w:rsidP="00BE3840">
      <w:pPr>
        <w:pStyle w:val="Bullet"/>
      </w:pPr>
    </w:p>
    <w:p w14:paraId="187F3591" w14:textId="77777777" w:rsidR="007F65C3" w:rsidRDefault="007F65C3" w:rsidP="00BE3840">
      <w:pPr>
        <w:pStyle w:val="IndentedParagraph"/>
      </w:pPr>
      <w:r>
        <w:t>Evaluated: Workbook Assignment 2</w:t>
      </w:r>
    </w:p>
    <w:p w14:paraId="6336C1A8" w14:textId="77777777" w:rsidR="003557F7" w:rsidRDefault="007F65C3" w:rsidP="00BE3840">
      <w:pPr>
        <w:pStyle w:val="IndentedParagraph"/>
      </w:pPr>
      <w:r>
        <w:t>]</w:t>
      </w:r>
    </w:p>
    <w:p w14:paraId="46B03CE5" w14:textId="77777777" w:rsidR="00325089" w:rsidRDefault="00325089" w:rsidP="00BE3840">
      <w:pPr>
        <w:pStyle w:val="Heading1"/>
        <w:numPr>
          <w:ilvl w:val="0"/>
          <w:numId w:val="0"/>
        </w:numPr>
        <w:spacing w:line="480" w:lineRule="auto"/>
        <w:jc w:val="both"/>
      </w:pPr>
      <w:bookmarkStart w:id="2" w:name="_Toc530662806"/>
      <w:r>
        <w:lastRenderedPageBreak/>
        <w:t>QA, Performance, Deployment Plan</w:t>
      </w:r>
    </w:p>
    <w:p w14:paraId="721D087C" w14:textId="77777777" w:rsidR="007F65C3" w:rsidRDefault="00325089" w:rsidP="00BE3840">
      <w:pPr>
        <w:pStyle w:val="IndentedParagraph"/>
      </w:pPr>
      <w:r>
        <w:t>[</w:t>
      </w:r>
    </w:p>
    <w:p w14:paraId="5EDB8172" w14:textId="77777777" w:rsidR="007F65C3" w:rsidRDefault="00325089" w:rsidP="00BE3840">
      <w:pPr>
        <w:pStyle w:val="IndentedParagraph"/>
      </w:pPr>
      <w:r>
        <w:t>Describe the testing, performance evaluation, and deployment plan for your project</w:t>
      </w:r>
    </w:p>
    <w:p w14:paraId="6150ACDE" w14:textId="2205D849" w:rsidR="00104E4B" w:rsidRDefault="00104E4B" w:rsidP="00BE3840">
      <w:pPr>
        <w:pStyle w:val="IndentedParagraph"/>
      </w:pPr>
      <w:r>
        <w:t>CMPE students may want to consider the following alternatives</w:t>
      </w:r>
    </w:p>
    <w:p w14:paraId="7DC530B1" w14:textId="48A25C91" w:rsidR="00104E4B" w:rsidRDefault="00104E4B" w:rsidP="00BE3840">
      <w:pPr>
        <w:pStyle w:val="Bullet"/>
      </w:pPr>
      <w:r>
        <w:t xml:space="preserve">Testing: Different tests done </w:t>
      </w:r>
      <w:r w:rsidR="00BE798C">
        <w:t xml:space="preserve">or to be done </w:t>
      </w:r>
      <w:r>
        <w:t xml:space="preserve">on the </w:t>
      </w:r>
      <w:r w:rsidR="00BE798C">
        <w:t>project and their outcomes</w:t>
      </w:r>
    </w:p>
    <w:p w14:paraId="29154DC0" w14:textId="31548F99" w:rsidR="00BE798C" w:rsidRDefault="00BE798C" w:rsidP="00BE3840">
      <w:pPr>
        <w:pStyle w:val="Bullet"/>
      </w:pPr>
      <w:r>
        <w:t>Algorithms</w:t>
      </w:r>
    </w:p>
    <w:p w14:paraId="17C6010B" w14:textId="2222B8B9" w:rsidR="00BE798C" w:rsidRDefault="00BE798C" w:rsidP="00BE3840">
      <w:pPr>
        <w:pStyle w:val="Bullet"/>
      </w:pPr>
      <w:r>
        <w:t>Bill of materials</w:t>
      </w:r>
    </w:p>
    <w:p w14:paraId="1415BA0D" w14:textId="77777777" w:rsidR="00BE798C" w:rsidRDefault="00BE798C" w:rsidP="00BE3840">
      <w:pPr>
        <w:pStyle w:val="Bullet"/>
      </w:pPr>
    </w:p>
    <w:p w14:paraId="2601CAC2" w14:textId="2BA89768" w:rsidR="007F65C3" w:rsidRDefault="007F65C3" w:rsidP="00BE3840">
      <w:pPr>
        <w:pStyle w:val="Bullet"/>
      </w:pPr>
      <w:r>
        <w:t>Evaluated: Workbook Assignment 2</w:t>
      </w:r>
    </w:p>
    <w:p w14:paraId="2DCC2DE0" w14:textId="77777777" w:rsidR="00325089" w:rsidRDefault="001658EB" w:rsidP="00BE3840">
      <w:pPr>
        <w:pStyle w:val="IndentedParagraph"/>
      </w:pPr>
      <w:r>
        <w:t>]</w:t>
      </w:r>
    </w:p>
    <w:p w14:paraId="0D08A319" w14:textId="77777777" w:rsidR="00325089" w:rsidRDefault="00325089" w:rsidP="00BE3840">
      <w:pPr>
        <w:pStyle w:val="Heading1"/>
        <w:numPr>
          <w:ilvl w:val="0"/>
          <w:numId w:val="0"/>
        </w:numPr>
        <w:spacing w:line="480" w:lineRule="auto"/>
        <w:jc w:val="both"/>
      </w:pPr>
      <w:r>
        <w:lastRenderedPageBreak/>
        <w:t>Implementation Plan and Progress</w:t>
      </w:r>
    </w:p>
    <w:p w14:paraId="0C368F0E" w14:textId="77777777" w:rsidR="003A03FF" w:rsidRDefault="003A03FF" w:rsidP="00BE3840">
      <w:pPr>
        <w:pStyle w:val="IndentedParagraph"/>
      </w:pPr>
      <w:r>
        <w:t>Setting up a programming and execution environment.</w:t>
      </w:r>
    </w:p>
    <w:p w14:paraId="241AC782" w14:textId="77777777" w:rsidR="003A03FF" w:rsidRDefault="003A03FF" w:rsidP="00BE3840">
      <w:pPr>
        <w:pStyle w:val="IndentedParagraph"/>
      </w:pPr>
      <w:r>
        <w:t>Acquiring development tools.</w:t>
      </w:r>
    </w:p>
    <w:p w14:paraId="32647B47" w14:textId="77777777" w:rsidR="003A03FF" w:rsidRDefault="003A03FF" w:rsidP="00BE3840">
      <w:pPr>
        <w:pStyle w:val="IndentedParagraph"/>
      </w:pPr>
      <w:r>
        <w:t>Obtaining a hardware prototyping and simulation environment.</w:t>
      </w:r>
    </w:p>
    <w:p w14:paraId="53DA1D59" w14:textId="77777777" w:rsidR="003A03FF" w:rsidRDefault="003A03FF" w:rsidP="00BE3840">
      <w:pPr>
        <w:pStyle w:val="IndentedParagraph"/>
      </w:pPr>
      <w:proofErr w:type="gramStart"/>
      <w:r>
        <w:t>Understanding</w:t>
      </w:r>
      <w:r w:rsidR="00B67DED">
        <w:t>/executing</w:t>
      </w:r>
      <w:r>
        <w:t xml:space="preserve"> example programs or hardware simulations</w:t>
      </w:r>
      <w:r w:rsidR="00B67DED">
        <w:t>.</w:t>
      </w:r>
      <w:proofErr w:type="gramEnd"/>
    </w:p>
    <w:p w14:paraId="71A4AEE7" w14:textId="77777777" w:rsidR="00B67DED" w:rsidRDefault="00B67DED" w:rsidP="00BE3840">
      <w:pPr>
        <w:pStyle w:val="IndentedParagraph"/>
      </w:pPr>
      <w:r>
        <w:t>Implementing a vertical slice (for example, from UI to database) of your project so the use of all technologies is understood.</w:t>
      </w:r>
    </w:p>
    <w:p w14:paraId="55D6D05F" w14:textId="77777777" w:rsidR="00325089" w:rsidRDefault="00B67DED" w:rsidP="00BE3840">
      <w:pPr>
        <w:pStyle w:val="IndentedParagraph"/>
      </w:pPr>
      <w:r>
        <w:t>Implementing the Essential feature set</w:t>
      </w:r>
      <w:r w:rsidR="00325089">
        <w:t>.</w:t>
      </w:r>
    </w:p>
    <w:p w14:paraId="2D04C17A" w14:textId="77777777" w:rsidR="007F65C3" w:rsidRDefault="00B67DED" w:rsidP="00BE3840">
      <w:pPr>
        <w:pStyle w:val="IndentedParagraph"/>
      </w:pPr>
      <w:r>
        <w:t>Implementing the Desired and Optional Features</w:t>
      </w:r>
    </w:p>
    <w:p w14:paraId="575234C2" w14:textId="77777777" w:rsidR="003557F7" w:rsidRDefault="00F147CD" w:rsidP="003F3B47">
      <w:pPr>
        <w:pStyle w:val="Heading1"/>
        <w:numPr>
          <w:ilvl w:val="0"/>
          <w:numId w:val="0"/>
        </w:numPr>
        <w:spacing w:line="480" w:lineRule="auto"/>
        <w:ind w:left="-1440" w:firstLine="1440"/>
        <w:jc w:val="both"/>
      </w:pPr>
      <w:bookmarkStart w:id="3" w:name="_GoBack"/>
      <w:bookmarkEnd w:id="3"/>
      <w:r>
        <w:lastRenderedPageBreak/>
        <w:t xml:space="preserve">Project </w:t>
      </w:r>
      <w:bookmarkEnd w:id="2"/>
      <w:r>
        <w:t>Schedule</w:t>
      </w:r>
    </w:p>
    <w:tbl>
      <w:tblPr>
        <w:tblW w:w="9684" w:type="dxa"/>
        <w:tblInd w:w="-1269"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58"/>
        <w:gridCol w:w="1224"/>
        <w:gridCol w:w="1131"/>
        <w:gridCol w:w="1077"/>
        <w:gridCol w:w="1554"/>
        <w:gridCol w:w="3240"/>
      </w:tblGrid>
      <w:tr w:rsidR="00B167C2" w:rsidRPr="005C2263" w14:paraId="299B4FB7"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0D7671C" w14:textId="77777777" w:rsidR="00B167C2" w:rsidRPr="005C2263" w:rsidRDefault="00B167C2" w:rsidP="00B167C2">
            <w:pPr>
              <w:spacing w:line="240" w:lineRule="auto"/>
              <w:rPr>
                <w:b/>
                <w:bCs/>
                <w:color w:val="000000"/>
                <w:szCs w:val="24"/>
              </w:rPr>
            </w:pPr>
            <w:r w:rsidRPr="005C2263">
              <w:rPr>
                <w:b/>
                <w:bCs/>
                <w:color w:val="000000"/>
                <w:szCs w:val="24"/>
              </w:rPr>
              <w:t>Task Name</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29B974E" w14:textId="77777777" w:rsidR="00B167C2" w:rsidRPr="005C2263" w:rsidRDefault="00B167C2" w:rsidP="00B167C2">
            <w:pPr>
              <w:spacing w:line="240" w:lineRule="auto"/>
              <w:rPr>
                <w:b/>
                <w:bCs/>
                <w:color w:val="000000"/>
                <w:szCs w:val="24"/>
              </w:rPr>
            </w:pPr>
            <w:r w:rsidRPr="005C2263">
              <w:rPr>
                <w:b/>
                <w:bCs/>
                <w:color w:val="000000"/>
                <w:szCs w:val="24"/>
              </w:rPr>
              <w:t>Start Date</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086805" w14:textId="77777777" w:rsidR="00B167C2" w:rsidRPr="005C2263" w:rsidRDefault="00B167C2" w:rsidP="00B167C2">
            <w:pPr>
              <w:spacing w:line="240" w:lineRule="auto"/>
              <w:rPr>
                <w:b/>
                <w:bCs/>
                <w:color w:val="000000"/>
                <w:szCs w:val="24"/>
              </w:rPr>
            </w:pPr>
            <w:r w:rsidRPr="005C2263">
              <w:rPr>
                <w:b/>
                <w:bCs/>
                <w:color w:val="000000"/>
                <w:szCs w:val="24"/>
              </w:rPr>
              <w:t>End Date</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8B7C1A" w14:textId="77777777" w:rsidR="00B167C2" w:rsidRPr="005C2263" w:rsidRDefault="00B167C2" w:rsidP="00B167C2">
            <w:pPr>
              <w:spacing w:line="240" w:lineRule="auto"/>
              <w:rPr>
                <w:b/>
                <w:bCs/>
                <w:color w:val="000000"/>
                <w:szCs w:val="24"/>
              </w:rPr>
            </w:pPr>
            <w:r w:rsidRPr="005C2263">
              <w:rPr>
                <w:b/>
                <w:bCs/>
                <w:color w:val="000000"/>
                <w:szCs w:val="24"/>
              </w:rPr>
              <w:t>Duration</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0CD4542" w14:textId="77777777" w:rsidR="00B167C2" w:rsidRPr="005C2263" w:rsidRDefault="00B167C2" w:rsidP="00B167C2">
            <w:pPr>
              <w:spacing w:line="240" w:lineRule="auto"/>
              <w:rPr>
                <w:b/>
                <w:bCs/>
                <w:color w:val="000000"/>
                <w:szCs w:val="24"/>
              </w:rPr>
            </w:pPr>
            <w:r w:rsidRPr="005C2263">
              <w:rPr>
                <w:b/>
                <w:bCs/>
                <w:color w:val="000000"/>
                <w:szCs w:val="24"/>
              </w:rPr>
              <w:t>% Complete</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DE6DB54" w14:textId="77777777" w:rsidR="00B167C2" w:rsidRPr="005C2263" w:rsidRDefault="00B167C2" w:rsidP="00B167C2">
            <w:pPr>
              <w:spacing w:line="240" w:lineRule="auto"/>
              <w:rPr>
                <w:b/>
                <w:bCs/>
                <w:color w:val="000000"/>
                <w:szCs w:val="24"/>
              </w:rPr>
            </w:pPr>
            <w:r w:rsidRPr="005C2263">
              <w:rPr>
                <w:b/>
                <w:bCs/>
                <w:color w:val="000000"/>
                <w:szCs w:val="24"/>
              </w:rPr>
              <w:t>Assigned To</w:t>
            </w:r>
          </w:p>
        </w:tc>
      </w:tr>
      <w:tr w:rsidR="00B167C2" w:rsidRPr="005C2263" w14:paraId="4FD832A7"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4DDF8B" w14:textId="77777777" w:rsidR="00B167C2" w:rsidRPr="005C2263" w:rsidRDefault="00B167C2" w:rsidP="00B167C2">
            <w:pPr>
              <w:spacing w:line="240" w:lineRule="auto"/>
              <w:rPr>
                <w:b/>
                <w:bCs/>
                <w:color w:val="000000"/>
                <w:szCs w:val="24"/>
              </w:rPr>
            </w:pPr>
            <w:r w:rsidRPr="005C2263">
              <w:rPr>
                <w:b/>
                <w:bCs/>
                <w:color w:val="000000"/>
                <w:szCs w:val="24"/>
              </w:rPr>
              <w:t>Abstract</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85BCF3" w14:textId="77777777" w:rsidR="00B167C2" w:rsidRPr="005C2263" w:rsidRDefault="00B167C2" w:rsidP="00B167C2">
            <w:pPr>
              <w:spacing w:line="240" w:lineRule="auto"/>
              <w:rPr>
                <w:b/>
                <w:bCs/>
                <w:color w:val="000000"/>
                <w:szCs w:val="24"/>
              </w:rPr>
            </w:pPr>
            <w:r w:rsidRPr="005C2263">
              <w:rPr>
                <w:b/>
                <w:bCs/>
                <w:color w:val="000000"/>
                <w:szCs w:val="24"/>
              </w:rPr>
              <w:t>06/03/15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AE8DDF" w14:textId="77777777" w:rsidR="00B167C2" w:rsidRPr="005C2263" w:rsidRDefault="00B167C2" w:rsidP="00B167C2">
            <w:pPr>
              <w:spacing w:line="240" w:lineRule="auto"/>
              <w:rPr>
                <w:b/>
                <w:bCs/>
                <w:color w:val="000000"/>
                <w:szCs w:val="24"/>
              </w:rPr>
            </w:pPr>
            <w:r w:rsidRPr="005C2263">
              <w:rPr>
                <w:b/>
                <w:bCs/>
                <w:color w:val="000000"/>
                <w:szCs w:val="24"/>
              </w:rPr>
              <w:t>06/04/15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856474" w14:textId="77777777" w:rsidR="00B167C2" w:rsidRPr="005C2263" w:rsidRDefault="00B167C2" w:rsidP="00B167C2">
            <w:pPr>
              <w:spacing w:line="240" w:lineRule="auto"/>
              <w:jc w:val="right"/>
              <w:rPr>
                <w:b/>
                <w:bCs/>
                <w:color w:val="000000"/>
                <w:szCs w:val="24"/>
              </w:rPr>
            </w:pPr>
            <w:r w:rsidRPr="005C2263">
              <w:rPr>
                <w:b/>
                <w:bCs/>
                <w:color w:val="000000"/>
                <w:szCs w:val="24"/>
              </w:rPr>
              <w:t>2</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F6161B" w14:textId="77777777" w:rsidR="00B167C2" w:rsidRPr="005C2263" w:rsidRDefault="00B167C2" w:rsidP="00B167C2">
            <w:pPr>
              <w:spacing w:line="240" w:lineRule="auto"/>
              <w:jc w:val="right"/>
              <w:rPr>
                <w:b/>
                <w:bCs/>
                <w:color w:val="000000"/>
                <w:szCs w:val="24"/>
              </w:rPr>
            </w:pPr>
            <w:r w:rsidRPr="005C2263">
              <w:rPr>
                <w:b/>
                <w:bCs/>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BACC1F" w14:textId="77777777" w:rsidR="00B167C2" w:rsidRPr="005C2263" w:rsidRDefault="00B167C2" w:rsidP="00B167C2">
            <w:pPr>
              <w:spacing w:line="240" w:lineRule="auto"/>
              <w:rPr>
                <w:b/>
                <w:bCs/>
                <w:color w:val="000000"/>
                <w:szCs w:val="24"/>
              </w:rPr>
            </w:pPr>
            <w:r w:rsidRPr="005C2263">
              <w:rPr>
                <w:b/>
                <w:bCs/>
                <w:color w:val="000000"/>
                <w:szCs w:val="24"/>
              </w:rPr>
              <w:t>Team</w:t>
            </w:r>
          </w:p>
        </w:tc>
      </w:tr>
      <w:tr w:rsidR="00B167C2" w:rsidRPr="005C2263" w14:paraId="3B2C66ED"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1C0C75" w14:textId="77777777" w:rsidR="00B167C2" w:rsidRPr="005C2263" w:rsidRDefault="00B167C2" w:rsidP="00B167C2">
            <w:pPr>
              <w:spacing w:line="240" w:lineRule="auto"/>
              <w:rPr>
                <w:color w:val="000000"/>
                <w:szCs w:val="24"/>
              </w:rPr>
            </w:pPr>
            <w:r w:rsidRPr="005C2263">
              <w:rPr>
                <w:color w:val="000000"/>
                <w:szCs w:val="24"/>
              </w:rPr>
              <w:t>Brainstorming</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16AB89" w14:textId="77777777" w:rsidR="00B167C2" w:rsidRPr="005C2263" w:rsidRDefault="00B167C2" w:rsidP="00B167C2">
            <w:pPr>
              <w:spacing w:line="240" w:lineRule="auto"/>
              <w:rPr>
                <w:color w:val="000000"/>
                <w:szCs w:val="24"/>
              </w:rPr>
            </w:pPr>
            <w:r w:rsidRPr="005C2263">
              <w:rPr>
                <w:color w:val="000000"/>
                <w:szCs w:val="24"/>
              </w:rPr>
              <w:t>06/03/15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BF881B" w14:textId="77777777" w:rsidR="00B167C2" w:rsidRPr="005C2263" w:rsidRDefault="00B167C2" w:rsidP="00B167C2">
            <w:pPr>
              <w:spacing w:line="240" w:lineRule="auto"/>
              <w:rPr>
                <w:color w:val="000000"/>
                <w:szCs w:val="24"/>
              </w:rPr>
            </w:pPr>
            <w:r w:rsidRPr="005C2263">
              <w:rPr>
                <w:color w:val="000000"/>
                <w:szCs w:val="24"/>
              </w:rPr>
              <w:t>06/03/15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52569" w14:textId="77777777" w:rsidR="00B167C2" w:rsidRPr="005C2263" w:rsidRDefault="00B167C2" w:rsidP="00B167C2">
            <w:pPr>
              <w:spacing w:line="240" w:lineRule="auto"/>
              <w:jc w:val="right"/>
              <w:rPr>
                <w:color w:val="000000"/>
                <w:szCs w:val="24"/>
              </w:rPr>
            </w:pPr>
            <w:r w:rsidRPr="005C2263">
              <w:rPr>
                <w:color w:val="000000"/>
                <w:szCs w:val="24"/>
              </w:rPr>
              <w:t>1</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C7F2ED"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BF32F6" w14:textId="77777777" w:rsidR="00B167C2" w:rsidRPr="005C2263" w:rsidRDefault="00B167C2" w:rsidP="00B167C2">
            <w:pPr>
              <w:spacing w:line="240" w:lineRule="auto"/>
              <w:rPr>
                <w:color w:val="000000"/>
                <w:szCs w:val="24"/>
              </w:rPr>
            </w:pPr>
            <w:r w:rsidRPr="005C2263">
              <w:rPr>
                <w:color w:val="000000"/>
                <w:szCs w:val="24"/>
              </w:rPr>
              <w:t>Team</w:t>
            </w:r>
          </w:p>
        </w:tc>
      </w:tr>
      <w:tr w:rsidR="00B167C2" w:rsidRPr="005C2263" w14:paraId="71FEB588"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756A97" w14:textId="77777777" w:rsidR="00B167C2" w:rsidRPr="005C2263" w:rsidRDefault="00B167C2" w:rsidP="00B167C2">
            <w:pPr>
              <w:spacing w:line="240" w:lineRule="auto"/>
              <w:rPr>
                <w:color w:val="000000"/>
                <w:szCs w:val="24"/>
              </w:rPr>
            </w:pPr>
            <w:r w:rsidRPr="005C2263">
              <w:rPr>
                <w:color w:val="000000"/>
                <w:szCs w:val="24"/>
              </w:rPr>
              <w:t xml:space="preserve">Abstract </w:t>
            </w:r>
            <w:proofErr w:type="spellStart"/>
            <w:r w:rsidRPr="005C2263">
              <w:rPr>
                <w:color w:val="000000"/>
                <w:szCs w:val="24"/>
              </w:rPr>
              <w:t>Preperation</w:t>
            </w:r>
            <w:proofErr w:type="spellEnd"/>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86EA31" w14:textId="77777777" w:rsidR="00B167C2" w:rsidRPr="005C2263" w:rsidRDefault="00B167C2" w:rsidP="00B167C2">
            <w:pPr>
              <w:spacing w:line="240" w:lineRule="auto"/>
              <w:rPr>
                <w:color w:val="000000"/>
                <w:szCs w:val="24"/>
              </w:rPr>
            </w:pPr>
            <w:r w:rsidRPr="005C2263">
              <w:rPr>
                <w:color w:val="000000"/>
                <w:szCs w:val="24"/>
              </w:rPr>
              <w:t>06/04/15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D30A47" w14:textId="77777777" w:rsidR="00B167C2" w:rsidRPr="005C2263" w:rsidRDefault="00B167C2" w:rsidP="00B167C2">
            <w:pPr>
              <w:spacing w:line="240" w:lineRule="auto"/>
              <w:rPr>
                <w:color w:val="000000"/>
                <w:szCs w:val="24"/>
              </w:rPr>
            </w:pPr>
            <w:r w:rsidRPr="005C2263">
              <w:rPr>
                <w:color w:val="000000"/>
                <w:szCs w:val="24"/>
              </w:rPr>
              <w:t>06/04/15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53E33A5" w14:textId="77777777" w:rsidR="00B167C2" w:rsidRPr="005C2263" w:rsidRDefault="00B167C2" w:rsidP="00B167C2">
            <w:pPr>
              <w:spacing w:line="240" w:lineRule="auto"/>
              <w:jc w:val="right"/>
              <w:rPr>
                <w:color w:val="000000"/>
                <w:szCs w:val="24"/>
              </w:rPr>
            </w:pPr>
            <w:r w:rsidRPr="005C2263">
              <w:rPr>
                <w:color w:val="000000"/>
                <w:szCs w:val="24"/>
              </w:rPr>
              <w:t>1</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FC3A18"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4D592C" w14:textId="77777777" w:rsidR="00B167C2" w:rsidRPr="005C2263" w:rsidRDefault="00B167C2" w:rsidP="00B167C2">
            <w:pPr>
              <w:spacing w:line="240" w:lineRule="auto"/>
              <w:rPr>
                <w:color w:val="000000"/>
                <w:szCs w:val="24"/>
              </w:rPr>
            </w:pPr>
            <w:r w:rsidRPr="005C2263">
              <w:rPr>
                <w:color w:val="000000"/>
                <w:szCs w:val="24"/>
              </w:rPr>
              <w:t>Team</w:t>
            </w:r>
          </w:p>
        </w:tc>
      </w:tr>
      <w:tr w:rsidR="00B167C2" w:rsidRPr="005C2263" w14:paraId="4652AA74"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8704DC" w14:textId="77777777" w:rsidR="00B167C2" w:rsidRPr="005C2263" w:rsidRDefault="00B167C2" w:rsidP="00B167C2">
            <w:pPr>
              <w:spacing w:line="240" w:lineRule="auto"/>
              <w:rPr>
                <w:color w:val="000000"/>
                <w:szCs w:val="24"/>
              </w:rPr>
            </w:pPr>
            <w:r w:rsidRPr="005C2263">
              <w:rPr>
                <w:color w:val="000000"/>
                <w:szCs w:val="24"/>
              </w:rPr>
              <w:t>Abstract Presentation</w:t>
            </w:r>
          </w:p>
        </w:tc>
        <w:tc>
          <w:tcPr>
            <w:tcW w:w="12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D25FD5" w14:textId="77777777" w:rsidR="00B167C2" w:rsidRPr="005C2263" w:rsidRDefault="00B167C2" w:rsidP="00B167C2">
            <w:pPr>
              <w:spacing w:line="240" w:lineRule="auto"/>
              <w:rPr>
                <w:szCs w:val="24"/>
              </w:rPr>
            </w:pPr>
          </w:p>
        </w:tc>
        <w:tc>
          <w:tcPr>
            <w:tcW w:w="113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B36E83" w14:textId="77777777" w:rsidR="00B167C2" w:rsidRPr="005C2263" w:rsidRDefault="00B167C2" w:rsidP="00B167C2">
            <w:pPr>
              <w:spacing w:line="240" w:lineRule="auto"/>
              <w:rPr>
                <w:szCs w:val="24"/>
              </w:rPr>
            </w:pP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A33C15" w14:textId="77777777" w:rsidR="00B167C2" w:rsidRPr="005C2263" w:rsidRDefault="00B167C2" w:rsidP="00B167C2">
            <w:pPr>
              <w:spacing w:line="240" w:lineRule="auto"/>
              <w:jc w:val="right"/>
              <w:rPr>
                <w:color w:val="000000"/>
                <w:szCs w:val="24"/>
              </w:rPr>
            </w:pPr>
            <w:r w:rsidRPr="005C2263">
              <w:rPr>
                <w:color w:val="000000"/>
                <w:szCs w:val="24"/>
              </w:rPr>
              <w:t>1</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225017"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675262" w14:textId="77777777" w:rsidR="00B167C2" w:rsidRPr="005C2263" w:rsidRDefault="00B167C2" w:rsidP="00B167C2">
            <w:pPr>
              <w:spacing w:line="240" w:lineRule="auto"/>
              <w:rPr>
                <w:color w:val="000000"/>
                <w:szCs w:val="24"/>
              </w:rPr>
            </w:pPr>
            <w:r w:rsidRPr="005C2263">
              <w:rPr>
                <w:color w:val="000000"/>
                <w:szCs w:val="24"/>
              </w:rPr>
              <w:t>Team</w:t>
            </w:r>
          </w:p>
        </w:tc>
      </w:tr>
      <w:tr w:rsidR="00B167C2" w:rsidRPr="005C2263" w14:paraId="54E26004"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620E03" w14:textId="77777777" w:rsidR="00B167C2" w:rsidRPr="005C2263" w:rsidRDefault="00B167C2" w:rsidP="00B167C2">
            <w:pPr>
              <w:spacing w:line="240" w:lineRule="auto"/>
              <w:rPr>
                <w:b/>
                <w:bCs/>
                <w:color w:val="000000"/>
                <w:szCs w:val="24"/>
              </w:rPr>
            </w:pPr>
            <w:r w:rsidRPr="005C2263">
              <w:rPr>
                <w:b/>
                <w:bCs/>
                <w:color w:val="000000"/>
                <w:szCs w:val="24"/>
              </w:rPr>
              <w:t>Project Workbook Assignment 1</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C07C2F" w14:textId="77777777" w:rsidR="00B167C2" w:rsidRPr="005C2263" w:rsidRDefault="00B167C2" w:rsidP="00B167C2">
            <w:pPr>
              <w:spacing w:line="240" w:lineRule="auto"/>
              <w:rPr>
                <w:b/>
                <w:bCs/>
                <w:color w:val="000000"/>
                <w:szCs w:val="24"/>
              </w:rPr>
            </w:pPr>
            <w:r w:rsidRPr="005C2263">
              <w:rPr>
                <w:b/>
                <w:bCs/>
                <w:color w:val="000000"/>
                <w:szCs w:val="24"/>
              </w:rPr>
              <w:t>06/15/15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68CA8C" w14:textId="77777777" w:rsidR="00B167C2" w:rsidRPr="005C2263" w:rsidRDefault="00B167C2" w:rsidP="00B167C2">
            <w:pPr>
              <w:spacing w:line="240" w:lineRule="auto"/>
              <w:rPr>
                <w:b/>
                <w:bCs/>
                <w:color w:val="000000"/>
                <w:szCs w:val="24"/>
              </w:rPr>
            </w:pPr>
            <w:r w:rsidRPr="005C2263">
              <w:rPr>
                <w:b/>
                <w:bCs/>
                <w:color w:val="000000"/>
                <w:szCs w:val="24"/>
              </w:rPr>
              <w:t>06/25/15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2F54E5" w14:textId="77777777" w:rsidR="00B167C2" w:rsidRPr="005C2263" w:rsidRDefault="00B167C2" w:rsidP="00B167C2">
            <w:pPr>
              <w:spacing w:line="240" w:lineRule="auto"/>
              <w:jc w:val="right"/>
              <w:rPr>
                <w:b/>
                <w:bCs/>
                <w:color w:val="000000"/>
                <w:szCs w:val="24"/>
              </w:rPr>
            </w:pPr>
            <w:r w:rsidRPr="005C2263">
              <w:rPr>
                <w:b/>
                <w:bCs/>
                <w:color w:val="000000"/>
                <w:szCs w:val="24"/>
              </w:rPr>
              <w:t>9</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AE585C" w14:textId="77777777" w:rsidR="00B167C2" w:rsidRPr="005C2263" w:rsidRDefault="00B167C2" w:rsidP="00B167C2">
            <w:pPr>
              <w:spacing w:line="240" w:lineRule="auto"/>
              <w:jc w:val="right"/>
              <w:rPr>
                <w:b/>
                <w:bCs/>
                <w:color w:val="000000"/>
                <w:szCs w:val="24"/>
              </w:rPr>
            </w:pPr>
            <w:r w:rsidRPr="005C2263">
              <w:rPr>
                <w:b/>
                <w:bCs/>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066D0" w14:textId="77777777" w:rsidR="00B167C2" w:rsidRPr="005C2263" w:rsidRDefault="00B167C2" w:rsidP="00B167C2">
            <w:pPr>
              <w:spacing w:line="240" w:lineRule="auto"/>
              <w:rPr>
                <w:szCs w:val="24"/>
              </w:rPr>
            </w:pPr>
          </w:p>
        </w:tc>
      </w:tr>
      <w:tr w:rsidR="00B167C2" w:rsidRPr="005C2263" w14:paraId="30CDFB36"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8A4E0D" w14:textId="77777777" w:rsidR="00B167C2" w:rsidRPr="005C2263" w:rsidRDefault="00B167C2" w:rsidP="00B167C2">
            <w:pPr>
              <w:spacing w:line="240" w:lineRule="auto"/>
              <w:rPr>
                <w:color w:val="000000"/>
                <w:szCs w:val="24"/>
              </w:rPr>
            </w:pPr>
            <w:r w:rsidRPr="005C2263">
              <w:rPr>
                <w:color w:val="000000"/>
                <w:szCs w:val="24"/>
              </w:rPr>
              <w:t>Literature Search</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E0FEF8" w14:textId="77777777" w:rsidR="00B167C2" w:rsidRPr="005C2263" w:rsidRDefault="00B167C2" w:rsidP="00B167C2">
            <w:pPr>
              <w:spacing w:line="240" w:lineRule="auto"/>
              <w:rPr>
                <w:color w:val="000000"/>
                <w:szCs w:val="24"/>
              </w:rPr>
            </w:pPr>
            <w:r w:rsidRPr="005C2263">
              <w:rPr>
                <w:color w:val="000000"/>
                <w:szCs w:val="24"/>
              </w:rPr>
              <w:t>06/15/15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A25D69" w14:textId="77777777" w:rsidR="00B167C2" w:rsidRPr="005C2263" w:rsidRDefault="00B167C2" w:rsidP="00B167C2">
            <w:pPr>
              <w:spacing w:line="240" w:lineRule="auto"/>
              <w:rPr>
                <w:color w:val="000000"/>
                <w:szCs w:val="24"/>
              </w:rPr>
            </w:pPr>
            <w:r w:rsidRPr="005C2263">
              <w:rPr>
                <w:color w:val="000000"/>
                <w:szCs w:val="24"/>
              </w:rPr>
              <w:t>06/17/15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E685DF" w14:textId="77777777" w:rsidR="00B167C2" w:rsidRPr="005C2263" w:rsidRDefault="00B167C2" w:rsidP="00B167C2">
            <w:pPr>
              <w:spacing w:line="240" w:lineRule="auto"/>
              <w:jc w:val="right"/>
              <w:rPr>
                <w:color w:val="000000"/>
                <w:szCs w:val="24"/>
              </w:rPr>
            </w:pPr>
            <w:r w:rsidRPr="005C2263">
              <w:rPr>
                <w:color w:val="000000"/>
                <w:szCs w:val="24"/>
              </w:rPr>
              <w:t>3</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9F99BA"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D963B0" w14:textId="77777777" w:rsidR="00B167C2" w:rsidRPr="005C2263" w:rsidRDefault="00B167C2" w:rsidP="00B167C2">
            <w:pPr>
              <w:spacing w:line="240" w:lineRule="auto"/>
              <w:rPr>
                <w:color w:val="000000"/>
                <w:szCs w:val="24"/>
              </w:rPr>
            </w:pPr>
            <w:proofErr w:type="spellStart"/>
            <w:r w:rsidRPr="005C2263">
              <w:rPr>
                <w:color w:val="000000"/>
                <w:szCs w:val="24"/>
              </w:rPr>
              <w:t>Manasi</w:t>
            </w:r>
            <w:proofErr w:type="spellEnd"/>
            <w:r w:rsidRPr="005C2263">
              <w:rPr>
                <w:color w:val="000000"/>
                <w:szCs w:val="24"/>
              </w:rPr>
              <w:t xml:space="preserve"> </w:t>
            </w:r>
            <w:proofErr w:type="spellStart"/>
            <w:r w:rsidRPr="005C2263">
              <w:rPr>
                <w:color w:val="000000"/>
                <w:szCs w:val="24"/>
              </w:rPr>
              <w:t>Deshpande</w:t>
            </w:r>
            <w:proofErr w:type="spellEnd"/>
          </w:p>
        </w:tc>
      </w:tr>
      <w:tr w:rsidR="00B167C2" w:rsidRPr="005C2263" w14:paraId="3CACBF1D"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2B0EFF" w14:textId="77777777" w:rsidR="00B167C2" w:rsidRPr="005C2263" w:rsidRDefault="00B167C2" w:rsidP="00B167C2">
            <w:pPr>
              <w:spacing w:line="240" w:lineRule="auto"/>
              <w:rPr>
                <w:color w:val="000000"/>
                <w:szCs w:val="24"/>
              </w:rPr>
            </w:pPr>
            <w:r w:rsidRPr="005C2263">
              <w:rPr>
                <w:color w:val="000000"/>
                <w:szCs w:val="24"/>
              </w:rPr>
              <w:t>State-of-the-Art, References</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EB384F" w14:textId="77777777" w:rsidR="00B167C2" w:rsidRPr="005C2263" w:rsidRDefault="00B167C2" w:rsidP="00B167C2">
            <w:pPr>
              <w:spacing w:line="240" w:lineRule="auto"/>
              <w:rPr>
                <w:color w:val="000000"/>
                <w:szCs w:val="24"/>
              </w:rPr>
            </w:pPr>
            <w:r w:rsidRPr="005C2263">
              <w:rPr>
                <w:color w:val="000000"/>
                <w:szCs w:val="24"/>
              </w:rPr>
              <w:t>06/17/15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DC0936" w14:textId="77777777" w:rsidR="00B167C2" w:rsidRPr="005C2263" w:rsidRDefault="00B167C2" w:rsidP="00B167C2">
            <w:pPr>
              <w:spacing w:line="240" w:lineRule="auto"/>
              <w:rPr>
                <w:color w:val="000000"/>
                <w:szCs w:val="24"/>
              </w:rPr>
            </w:pPr>
            <w:r w:rsidRPr="005C2263">
              <w:rPr>
                <w:color w:val="000000"/>
                <w:szCs w:val="24"/>
              </w:rPr>
              <w:t>06/19/15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5A46A4" w14:textId="77777777" w:rsidR="00B167C2" w:rsidRPr="005C2263" w:rsidRDefault="00B167C2" w:rsidP="00B167C2">
            <w:pPr>
              <w:spacing w:line="240" w:lineRule="auto"/>
              <w:jc w:val="right"/>
              <w:rPr>
                <w:color w:val="000000"/>
                <w:szCs w:val="24"/>
              </w:rPr>
            </w:pPr>
            <w:r w:rsidRPr="005C2263">
              <w:rPr>
                <w:color w:val="000000"/>
                <w:szCs w:val="24"/>
              </w:rPr>
              <w:t>3</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92081F"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4E5FB0" w14:textId="77777777" w:rsidR="00B167C2" w:rsidRPr="005C2263" w:rsidRDefault="00B167C2" w:rsidP="00B167C2">
            <w:pPr>
              <w:spacing w:line="240" w:lineRule="auto"/>
              <w:rPr>
                <w:color w:val="000000"/>
                <w:szCs w:val="24"/>
              </w:rPr>
            </w:pPr>
            <w:proofErr w:type="spellStart"/>
            <w:r w:rsidRPr="005C2263">
              <w:rPr>
                <w:color w:val="000000"/>
                <w:szCs w:val="24"/>
              </w:rPr>
              <w:t>Manasi</w:t>
            </w:r>
            <w:proofErr w:type="spellEnd"/>
            <w:r w:rsidRPr="005C2263">
              <w:rPr>
                <w:color w:val="000000"/>
                <w:szCs w:val="24"/>
              </w:rPr>
              <w:t xml:space="preserve"> </w:t>
            </w:r>
            <w:proofErr w:type="spellStart"/>
            <w:r w:rsidRPr="005C2263">
              <w:rPr>
                <w:color w:val="000000"/>
                <w:szCs w:val="24"/>
              </w:rPr>
              <w:t>Deshpande</w:t>
            </w:r>
            <w:proofErr w:type="spellEnd"/>
          </w:p>
        </w:tc>
      </w:tr>
      <w:tr w:rsidR="00B167C2" w:rsidRPr="005C2263" w14:paraId="40B65B63"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2C8B2F" w14:textId="77777777" w:rsidR="00B167C2" w:rsidRPr="005C2263" w:rsidRDefault="00B167C2" w:rsidP="00B167C2">
            <w:pPr>
              <w:spacing w:line="240" w:lineRule="auto"/>
              <w:rPr>
                <w:color w:val="000000"/>
                <w:szCs w:val="24"/>
              </w:rPr>
            </w:pPr>
            <w:r w:rsidRPr="005C2263">
              <w:rPr>
                <w:color w:val="000000"/>
                <w:szCs w:val="24"/>
              </w:rPr>
              <w:t>Justification</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E46723" w14:textId="77777777" w:rsidR="00B167C2" w:rsidRPr="005C2263" w:rsidRDefault="00B167C2" w:rsidP="00B167C2">
            <w:pPr>
              <w:spacing w:line="240" w:lineRule="auto"/>
              <w:rPr>
                <w:color w:val="000000"/>
                <w:szCs w:val="24"/>
              </w:rPr>
            </w:pPr>
            <w:r w:rsidRPr="005C2263">
              <w:rPr>
                <w:color w:val="000000"/>
                <w:szCs w:val="24"/>
              </w:rPr>
              <w:t>06/15/15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55741F" w14:textId="77777777" w:rsidR="00B167C2" w:rsidRPr="005C2263" w:rsidRDefault="00B167C2" w:rsidP="00B167C2">
            <w:pPr>
              <w:spacing w:line="240" w:lineRule="auto"/>
              <w:rPr>
                <w:color w:val="000000"/>
                <w:szCs w:val="24"/>
              </w:rPr>
            </w:pPr>
            <w:r w:rsidRPr="005C2263">
              <w:rPr>
                <w:color w:val="000000"/>
                <w:szCs w:val="24"/>
              </w:rPr>
              <w:t>06/19/15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548AE5" w14:textId="77777777" w:rsidR="00B167C2" w:rsidRPr="005C2263" w:rsidRDefault="00B167C2" w:rsidP="00B167C2">
            <w:pPr>
              <w:spacing w:line="240" w:lineRule="auto"/>
              <w:jc w:val="right"/>
              <w:rPr>
                <w:color w:val="000000"/>
                <w:szCs w:val="24"/>
              </w:rPr>
            </w:pPr>
            <w:r w:rsidRPr="005C2263">
              <w:rPr>
                <w:color w:val="000000"/>
                <w:szCs w:val="24"/>
              </w:rPr>
              <w:t>5</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4133AE"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68698F" w14:textId="77777777" w:rsidR="00B167C2" w:rsidRPr="005C2263" w:rsidRDefault="00B167C2" w:rsidP="00B167C2">
            <w:pPr>
              <w:spacing w:line="240" w:lineRule="auto"/>
              <w:rPr>
                <w:color w:val="000000"/>
                <w:szCs w:val="24"/>
              </w:rPr>
            </w:pPr>
            <w:r w:rsidRPr="005C2263">
              <w:rPr>
                <w:color w:val="000000"/>
                <w:szCs w:val="24"/>
              </w:rPr>
              <w:t>Anup Kher</w:t>
            </w:r>
          </w:p>
        </w:tc>
      </w:tr>
      <w:tr w:rsidR="00B167C2" w:rsidRPr="005C2263" w14:paraId="04CE47D1"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DCCB78" w14:textId="77777777" w:rsidR="00B167C2" w:rsidRPr="005C2263" w:rsidRDefault="00B167C2" w:rsidP="00B167C2">
            <w:pPr>
              <w:spacing w:line="240" w:lineRule="auto"/>
              <w:rPr>
                <w:color w:val="000000"/>
                <w:szCs w:val="24"/>
              </w:rPr>
            </w:pPr>
            <w:r w:rsidRPr="005C2263">
              <w:rPr>
                <w:color w:val="000000"/>
                <w:szCs w:val="24"/>
              </w:rPr>
              <w:t>Requirements</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7680A6" w14:textId="77777777" w:rsidR="00B167C2" w:rsidRPr="005C2263" w:rsidRDefault="00B167C2" w:rsidP="00B167C2">
            <w:pPr>
              <w:spacing w:line="240" w:lineRule="auto"/>
              <w:rPr>
                <w:color w:val="000000"/>
                <w:szCs w:val="24"/>
              </w:rPr>
            </w:pPr>
            <w:r w:rsidRPr="005C2263">
              <w:rPr>
                <w:color w:val="000000"/>
                <w:szCs w:val="24"/>
              </w:rPr>
              <w:t>06/20/15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325A23" w14:textId="77777777" w:rsidR="00B167C2" w:rsidRPr="005C2263" w:rsidRDefault="00B167C2" w:rsidP="00B167C2">
            <w:pPr>
              <w:spacing w:line="240" w:lineRule="auto"/>
              <w:rPr>
                <w:color w:val="000000"/>
                <w:szCs w:val="24"/>
              </w:rPr>
            </w:pPr>
            <w:r w:rsidRPr="005C2263">
              <w:rPr>
                <w:color w:val="000000"/>
                <w:szCs w:val="24"/>
              </w:rPr>
              <w:t>06/25/15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B8D7E4" w14:textId="77777777" w:rsidR="00B167C2" w:rsidRPr="005C2263" w:rsidRDefault="00B167C2" w:rsidP="00B167C2">
            <w:pPr>
              <w:spacing w:line="240" w:lineRule="auto"/>
              <w:jc w:val="right"/>
              <w:rPr>
                <w:color w:val="000000"/>
                <w:szCs w:val="24"/>
              </w:rPr>
            </w:pPr>
            <w:r w:rsidRPr="005C2263">
              <w:rPr>
                <w:color w:val="000000"/>
                <w:szCs w:val="24"/>
              </w:rPr>
              <w:t>5</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5E0CE8"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21E478" w14:textId="77777777" w:rsidR="00B167C2" w:rsidRPr="005C2263" w:rsidRDefault="00B167C2" w:rsidP="00B167C2">
            <w:pPr>
              <w:spacing w:line="240" w:lineRule="auto"/>
              <w:rPr>
                <w:color w:val="000000"/>
                <w:szCs w:val="24"/>
              </w:rPr>
            </w:pPr>
            <w:r w:rsidRPr="005C2263">
              <w:rPr>
                <w:color w:val="000000"/>
                <w:szCs w:val="24"/>
              </w:rPr>
              <w:t>Anup Kher</w:t>
            </w:r>
          </w:p>
        </w:tc>
      </w:tr>
      <w:tr w:rsidR="00B167C2" w:rsidRPr="005C2263" w14:paraId="2EA030C6"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A5CB9A" w14:textId="77777777" w:rsidR="00B167C2" w:rsidRPr="005C2263" w:rsidRDefault="00B167C2" w:rsidP="00B167C2">
            <w:pPr>
              <w:spacing w:line="240" w:lineRule="auto"/>
              <w:rPr>
                <w:color w:val="000000"/>
                <w:szCs w:val="24"/>
              </w:rPr>
            </w:pPr>
            <w:r w:rsidRPr="005C2263">
              <w:rPr>
                <w:color w:val="000000"/>
                <w:szCs w:val="24"/>
              </w:rPr>
              <w:t>Dependencies and Deliverables</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80D95F" w14:textId="77777777" w:rsidR="00B167C2" w:rsidRPr="005C2263" w:rsidRDefault="00B167C2" w:rsidP="00B167C2">
            <w:pPr>
              <w:spacing w:line="240" w:lineRule="auto"/>
              <w:rPr>
                <w:color w:val="000000"/>
                <w:szCs w:val="24"/>
              </w:rPr>
            </w:pPr>
            <w:r w:rsidRPr="005C2263">
              <w:rPr>
                <w:color w:val="000000"/>
                <w:szCs w:val="24"/>
              </w:rPr>
              <w:t>06/20/15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1FBFE4" w14:textId="77777777" w:rsidR="00B167C2" w:rsidRPr="005C2263" w:rsidRDefault="00B167C2" w:rsidP="00B167C2">
            <w:pPr>
              <w:spacing w:line="240" w:lineRule="auto"/>
              <w:rPr>
                <w:color w:val="000000"/>
                <w:szCs w:val="24"/>
              </w:rPr>
            </w:pPr>
            <w:r w:rsidRPr="005C2263">
              <w:rPr>
                <w:color w:val="000000"/>
                <w:szCs w:val="24"/>
              </w:rPr>
              <w:t>06/25/15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117861" w14:textId="77777777" w:rsidR="00B167C2" w:rsidRPr="005C2263" w:rsidRDefault="00B167C2" w:rsidP="00B167C2">
            <w:pPr>
              <w:spacing w:line="240" w:lineRule="auto"/>
              <w:jc w:val="right"/>
              <w:rPr>
                <w:color w:val="000000"/>
                <w:szCs w:val="24"/>
              </w:rPr>
            </w:pPr>
            <w:r w:rsidRPr="005C2263">
              <w:rPr>
                <w:color w:val="000000"/>
                <w:szCs w:val="24"/>
              </w:rPr>
              <w:t>5</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F36EC2"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ECCE3C" w14:textId="77777777" w:rsidR="00B167C2" w:rsidRPr="005C2263" w:rsidRDefault="00B167C2" w:rsidP="00B167C2">
            <w:pPr>
              <w:spacing w:line="240" w:lineRule="auto"/>
              <w:rPr>
                <w:color w:val="000000"/>
                <w:szCs w:val="24"/>
              </w:rPr>
            </w:pPr>
            <w:proofErr w:type="spellStart"/>
            <w:r w:rsidRPr="005C2263">
              <w:rPr>
                <w:color w:val="000000"/>
                <w:szCs w:val="24"/>
              </w:rPr>
              <w:t>Kalyan</w:t>
            </w:r>
            <w:proofErr w:type="spellEnd"/>
            <w:r w:rsidRPr="005C2263">
              <w:rPr>
                <w:color w:val="000000"/>
                <w:szCs w:val="24"/>
              </w:rPr>
              <w:t xml:space="preserve"> </w:t>
            </w:r>
            <w:proofErr w:type="spellStart"/>
            <w:r w:rsidRPr="005C2263">
              <w:rPr>
                <w:color w:val="000000"/>
                <w:szCs w:val="24"/>
              </w:rPr>
              <w:t>Vallamsetla</w:t>
            </w:r>
            <w:proofErr w:type="spellEnd"/>
          </w:p>
        </w:tc>
      </w:tr>
      <w:tr w:rsidR="00B167C2" w:rsidRPr="005C2263" w14:paraId="01D99738"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7BF8EA" w14:textId="77777777" w:rsidR="00B167C2" w:rsidRPr="005C2263" w:rsidRDefault="00B167C2" w:rsidP="00B167C2">
            <w:pPr>
              <w:spacing w:line="240" w:lineRule="auto"/>
              <w:rPr>
                <w:color w:val="000000"/>
                <w:szCs w:val="24"/>
              </w:rPr>
            </w:pPr>
            <w:r w:rsidRPr="005C2263">
              <w:rPr>
                <w:color w:val="000000"/>
                <w:szCs w:val="24"/>
              </w:rPr>
              <w:t>Project Architecture</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0912CE" w14:textId="77777777" w:rsidR="00B167C2" w:rsidRPr="005C2263" w:rsidRDefault="00B167C2" w:rsidP="00B167C2">
            <w:pPr>
              <w:spacing w:line="240" w:lineRule="auto"/>
              <w:rPr>
                <w:color w:val="000000"/>
                <w:szCs w:val="24"/>
              </w:rPr>
            </w:pPr>
            <w:r w:rsidRPr="005C2263">
              <w:rPr>
                <w:color w:val="000000"/>
                <w:szCs w:val="24"/>
              </w:rPr>
              <w:t>06/16/15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354F5" w14:textId="77777777" w:rsidR="00B167C2" w:rsidRPr="005C2263" w:rsidRDefault="00B167C2" w:rsidP="00B167C2">
            <w:pPr>
              <w:spacing w:line="240" w:lineRule="auto"/>
              <w:rPr>
                <w:color w:val="000000"/>
                <w:szCs w:val="24"/>
              </w:rPr>
            </w:pPr>
            <w:r w:rsidRPr="005C2263">
              <w:rPr>
                <w:color w:val="000000"/>
                <w:szCs w:val="24"/>
              </w:rPr>
              <w:t>06/25/15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7F190B" w14:textId="77777777" w:rsidR="00B167C2" w:rsidRPr="005C2263" w:rsidRDefault="00B167C2" w:rsidP="00B167C2">
            <w:pPr>
              <w:spacing w:line="240" w:lineRule="auto"/>
              <w:jc w:val="right"/>
              <w:rPr>
                <w:color w:val="000000"/>
                <w:szCs w:val="24"/>
              </w:rPr>
            </w:pPr>
            <w:r w:rsidRPr="005C2263">
              <w:rPr>
                <w:color w:val="000000"/>
                <w:szCs w:val="24"/>
              </w:rPr>
              <w:t>8</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916C38"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F15911" w14:textId="77777777" w:rsidR="00B167C2" w:rsidRPr="005C2263" w:rsidRDefault="00B167C2" w:rsidP="00B167C2">
            <w:pPr>
              <w:spacing w:line="240" w:lineRule="auto"/>
              <w:rPr>
                <w:color w:val="000000"/>
                <w:szCs w:val="24"/>
              </w:rPr>
            </w:pPr>
            <w:r w:rsidRPr="005C2263">
              <w:rPr>
                <w:color w:val="000000"/>
                <w:szCs w:val="24"/>
              </w:rPr>
              <w:t>Sylvestor George</w:t>
            </w:r>
          </w:p>
        </w:tc>
      </w:tr>
      <w:tr w:rsidR="00B167C2" w:rsidRPr="005C2263" w14:paraId="33354A47"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38AEB2E" w14:textId="77777777" w:rsidR="00B167C2" w:rsidRPr="005C2263" w:rsidRDefault="00B167C2" w:rsidP="00B167C2">
            <w:pPr>
              <w:spacing w:line="240" w:lineRule="auto"/>
              <w:rPr>
                <w:color w:val="000000"/>
                <w:szCs w:val="24"/>
              </w:rPr>
            </w:pPr>
            <w:r w:rsidRPr="005C2263">
              <w:rPr>
                <w:color w:val="000000"/>
                <w:szCs w:val="24"/>
              </w:rPr>
              <w:t>Implementation Plan</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6D0127" w14:textId="77777777" w:rsidR="00B167C2" w:rsidRPr="005C2263" w:rsidRDefault="00B167C2" w:rsidP="00B167C2">
            <w:pPr>
              <w:spacing w:line="240" w:lineRule="auto"/>
              <w:rPr>
                <w:color w:val="000000"/>
                <w:szCs w:val="24"/>
              </w:rPr>
            </w:pPr>
            <w:r w:rsidRPr="005C2263">
              <w:rPr>
                <w:color w:val="000000"/>
                <w:szCs w:val="24"/>
              </w:rPr>
              <w:t>06/20/15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D223EA" w14:textId="77777777" w:rsidR="00B167C2" w:rsidRPr="005C2263" w:rsidRDefault="00B167C2" w:rsidP="00B167C2">
            <w:pPr>
              <w:spacing w:line="240" w:lineRule="auto"/>
              <w:rPr>
                <w:color w:val="000000"/>
                <w:szCs w:val="24"/>
              </w:rPr>
            </w:pPr>
            <w:r w:rsidRPr="005C2263">
              <w:rPr>
                <w:color w:val="000000"/>
                <w:szCs w:val="24"/>
              </w:rPr>
              <w:t>06/25/15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B88D50" w14:textId="77777777" w:rsidR="00B167C2" w:rsidRPr="005C2263" w:rsidRDefault="00B167C2" w:rsidP="00B167C2">
            <w:pPr>
              <w:spacing w:line="240" w:lineRule="auto"/>
              <w:jc w:val="right"/>
              <w:rPr>
                <w:color w:val="000000"/>
                <w:szCs w:val="24"/>
              </w:rPr>
            </w:pPr>
            <w:r w:rsidRPr="005C2263">
              <w:rPr>
                <w:color w:val="000000"/>
                <w:szCs w:val="24"/>
              </w:rPr>
              <w:t>5</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7D27F35"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671547" w14:textId="77777777" w:rsidR="00B167C2" w:rsidRPr="005C2263" w:rsidRDefault="00B167C2" w:rsidP="00B167C2">
            <w:pPr>
              <w:spacing w:line="240" w:lineRule="auto"/>
              <w:rPr>
                <w:color w:val="000000"/>
                <w:szCs w:val="24"/>
              </w:rPr>
            </w:pPr>
            <w:proofErr w:type="spellStart"/>
            <w:r w:rsidRPr="005C2263">
              <w:rPr>
                <w:color w:val="000000"/>
                <w:szCs w:val="24"/>
              </w:rPr>
              <w:t>Manasi</w:t>
            </w:r>
            <w:proofErr w:type="spellEnd"/>
            <w:r w:rsidRPr="005C2263">
              <w:rPr>
                <w:color w:val="000000"/>
                <w:szCs w:val="24"/>
              </w:rPr>
              <w:t xml:space="preserve"> </w:t>
            </w:r>
            <w:proofErr w:type="spellStart"/>
            <w:r w:rsidRPr="005C2263">
              <w:rPr>
                <w:color w:val="000000"/>
                <w:szCs w:val="24"/>
              </w:rPr>
              <w:t>Deshpande</w:t>
            </w:r>
            <w:proofErr w:type="spellEnd"/>
          </w:p>
        </w:tc>
      </w:tr>
      <w:tr w:rsidR="00B167C2" w:rsidRPr="005C2263" w14:paraId="60684616"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6F4FE6" w14:textId="77777777" w:rsidR="00B167C2" w:rsidRPr="005C2263" w:rsidRDefault="00B167C2" w:rsidP="00B167C2">
            <w:pPr>
              <w:spacing w:line="240" w:lineRule="auto"/>
              <w:rPr>
                <w:color w:val="000000"/>
                <w:szCs w:val="24"/>
              </w:rPr>
            </w:pPr>
            <w:r w:rsidRPr="005C2263">
              <w:rPr>
                <w:color w:val="000000"/>
                <w:szCs w:val="24"/>
              </w:rPr>
              <w:t>Project Schedule</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58F6AF" w14:textId="77777777" w:rsidR="00B167C2" w:rsidRPr="005C2263" w:rsidRDefault="00B167C2" w:rsidP="00B167C2">
            <w:pPr>
              <w:spacing w:line="240" w:lineRule="auto"/>
              <w:rPr>
                <w:color w:val="000000"/>
                <w:szCs w:val="24"/>
              </w:rPr>
            </w:pPr>
            <w:r w:rsidRPr="005C2263">
              <w:rPr>
                <w:color w:val="000000"/>
                <w:szCs w:val="24"/>
              </w:rPr>
              <w:t>06/15/15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FC6009" w14:textId="77777777" w:rsidR="00B167C2" w:rsidRPr="005C2263" w:rsidRDefault="00B167C2" w:rsidP="00B167C2">
            <w:pPr>
              <w:spacing w:line="240" w:lineRule="auto"/>
              <w:rPr>
                <w:color w:val="000000"/>
                <w:szCs w:val="24"/>
              </w:rPr>
            </w:pPr>
            <w:r w:rsidRPr="005C2263">
              <w:rPr>
                <w:color w:val="000000"/>
                <w:szCs w:val="24"/>
              </w:rPr>
              <w:t>06/19/15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FCDF2F" w14:textId="77777777" w:rsidR="00B167C2" w:rsidRPr="005C2263" w:rsidRDefault="00B167C2" w:rsidP="00B167C2">
            <w:pPr>
              <w:spacing w:line="240" w:lineRule="auto"/>
              <w:jc w:val="right"/>
              <w:rPr>
                <w:color w:val="000000"/>
                <w:szCs w:val="24"/>
              </w:rPr>
            </w:pPr>
            <w:r w:rsidRPr="005C2263">
              <w:rPr>
                <w:color w:val="000000"/>
                <w:szCs w:val="24"/>
              </w:rPr>
              <w:t>5</w:t>
            </w:r>
          </w:p>
        </w:tc>
        <w:tc>
          <w:tcPr>
            <w:tcW w:w="15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EBAAA2" w14:textId="77777777" w:rsidR="00B167C2" w:rsidRPr="005C2263" w:rsidRDefault="00B167C2" w:rsidP="00B167C2">
            <w:pPr>
              <w:spacing w:line="240" w:lineRule="auto"/>
              <w:jc w:val="right"/>
              <w:rPr>
                <w:color w:val="000000"/>
                <w:szCs w:val="24"/>
              </w:rPr>
            </w:pPr>
            <w:r w:rsidRPr="005C2263">
              <w:rPr>
                <w:color w:val="000000"/>
                <w:szCs w:val="24"/>
              </w:rPr>
              <w:t>100%</w:t>
            </w: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FDD6ED" w14:textId="77777777" w:rsidR="00B167C2" w:rsidRPr="005C2263" w:rsidRDefault="00B167C2" w:rsidP="00B167C2">
            <w:pPr>
              <w:spacing w:line="240" w:lineRule="auto"/>
              <w:rPr>
                <w:color w:val="000000"/>
                <w:szCs w:val="24"/>
              </w:rPr>
            </w:pPr>
            <w:proofErr w:type="spellStart"/>
            <w:r w:rsidRPr="005C2263">
              <w:rPr>
                <w:color w:val="000000"/>
                <w:szCs w:val="24"/>
              </w:rPr>
              <w:t>Kalyan</w:t>
            </w:r>
            <w:proofErr w:type="spellEnd"/>
            <w:r w:rsidRPr="005C2263">
              <w:rPr>
                <w:color w:val="000000"/>
                <w:szCs w:val="24"/>
              </w:rPr>
              <w:t xml:space="preserve"> </w:t>
            </w:r>
            <w:proofErr w:type="spellStart"/>
            <w:r w:rsidRPr="005C2263">
              <w:rPr>
                <w:color w:val="000000"/>
                <w:szCs w:val="24"/>
              </w:rPr>
              <w:t>Vallamsetla</w:t>
            </w:r>
            <w:proofErr w:type="spellEnd"/>
          </w:p>
        </w:tc>
      </w:tr>
      <w:tr w:rsidR="00B167C2" w:rsidRPr="005C2263" w14:paraId="5BE05799"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55A119" w14:textId="77777777" w:rsidR="00B167C2" w:rsidRPr="005C2263" w:rsidRDefault="00B167C2" w:rsidP="00B167C2">
            <w:pPr>
              <w:spacing w:line="240" w:lineRule="auto"/>
              <w:rPr>
                <w:b/>
                <w:bCs/>
                <w:color w:val="000000"/>
                <w:szCs w:val="24"/>
              </w:rPr>
            </w:pPr>
            <w:r w:rsidRPr="005C2263">
              <w:rPr>
                <w:b/>
                <w:bCs/>
                <w:color w:val="000000"/>
                <w:szCs w:val="24"/>
              </w:rPr>
              <w:t>Project Workbook Assignment 2</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1ED29" w14:textId="77777777" w:rsidR="00B167C2" w:rsidRPr="005C2263" w:rsidRDefault="00B167C2" w:rsidP="00B167C2">
            <w:pPr>
              <w:spacing w:line="240" w:lineRule="auto"/>
              <w:rPr>
                <w:b/>
                <w:bCs/>
                <w:color w:val="000000"/>
                <w:szCs w:val="24"/>
              </w:rPr>
            </w:pPr>
            <w:r w:rsidRPr="005C2263">
              <w:rPr>
                <w:b/>
                <w:bCs/>
                <w:color w:val="000000"/>
                <w:szCs w:val="24"/>
              </w:rPr>
              <w:t>07/01/15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C416C3" w14:textId="77777777" w:rsidR="00B167C2" w:rsidRPr="005C2263" w:rsidRDefault="00B167C2" w:rsidP="00B167C2">
            <w:pPr>
              <w:spacing w:line="240" w:lineRule="auto"/>
              <w:rPr>
                <w:b/>
                <w:bCs/>
                <w:color w:val="000000"/>
                <w:szCs w:val="24"/>
              </w:rPr>
            </w:pPr>
            <w:r w:rsidRPr="005C2263">
              <w:rPr>
                <w:b/>
                <w:bCs/>
                <w:color w:val="000000"/>
                <w:szCs w:val="24"/>
              </w:rPr>
              <w:t>07/31/15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A9FAA6" w14:textId="77777777" w:rsidR="00B167C2" w:rsidRPr="005C2263" w:rsidRDefault="00B167C2" w:rsidP="00B167C2">
            <w:pPr>
              <w:spacing w:line="240" w:lineRule="auto"/>
              <w:jc w:val="right"/>
              <w:rPr>
                <w:b/>
                <w:bCs/>
                <w:color w:val="000000"/>
                <w:szCs w:val="24"/>
              </w:rPr>
            </w:pPr>
            <w:r w:rsidRPr="005C2263">
              <w:rPr>
                <w:b/>
                <w:bCs/>
                <w:color w:val="000000"/>
                <w:szCs w:val="24"/>
              </w:rPr>
              <w:t>23</w:t>
            </w:r>
          </w:p>
        </w:tc>
        <w:tc>
          <w:tcPr>
            <w:tcW w:w="155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A07FA3" w14:textId="77777777" w:rsidR="00B167C2" w:rsidRPr="005C2263" w:rsidRDefault="00B167C2" w:rsidP="00B167C2">
            <w:pPr>
              <w:spacing w:line="240" w:lineRule="auto"/>
              <w:rPr>
                <w:szCs w:val="24"/>
              </w:rPr>
            </w:pPr>
          </w:p>
        </w:tc>
        <w:tc>
          <w:tcPr>
            <w:tcW w:w="324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4D6364" w14:textId="77777777" w:rsidR="00B167C2" w:rsidRPr="005C2263" w:rsidRDefault="00B167C2" w:rsidP="00B167C2">
            <w:pPr>
              <w:spacing w:line="240" w:lineRule="auto"/>
              <w:rPr>
                <w:szCs w:val="24"/>
              </w:rPr>
            </w:pPr>
          </w:p>
        </w:tc>
      </w:tr>
      <w:tr w:rsidR="00B167C2" w:rsidRPr="005C2263" w14:paraId="64696024"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8D72E8" w14:textId="77777777" w:rsidR="00B167C2" w:rsidRPr="005C2263" w:rsidRDefault="00B167C2" w:rsidP="00B167C2">
            <w:pPr>
              <w:spacing w:line="240" w:lineRule="auto"/>
              <w:rPr>
                <w:color w:val="000000"/>
                <w:szCs w:val="24"/>
              </w:rPr>
            </w:pPr>
            <w:r w:rsidRPr="005C2263">
              <w:rPr>
                <w:color w:val="000000"/>
                <w:szCs w:val="24"/>
              </w:rPr>
              <w:t>Project Design</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7DFE74" w14:textId="77777777" w:rsidR="00B167C2" w:rsidRPr="005C2263" w:rsidRDefault="00B167C2" w:rsidP="00B167C2">
            <w:pPr>
              <w:spacing w:line="240" w:lineRule="auto"/>
              <w:rPr>
                <w:color w:val="000000"/>
                <w:szCs w:val="24"/>
              </w:rPr>
            </w:pPr>
            <w:r w:rsidRPr="005C2263">
              <w:rPr>
                <w:color w:val="000000"/>
                <w:szCs w:val="24"/>
              </w:rPr>
              <w:t>07/01/15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978F9D" w14:textId="77777777" w:rsidR="00B167C2" w:rsidRPr="005C2263" w:rsidRDefault="00B167C2" w:rsidP="00B167C2">
            <w:pPr>
              <w:spacing w:line="240" w:lineRule="auto"/>
              <w:rPr>
                <w:color w:val="000000"/>
                <w:szCs w:val="24"/>
              </w:rPr>
            </w:pPr>
            <w:r w:rsidRPr="005C2263">
              <w:rPr>
                <w:color w:val="000000"/>
                <w:szCs w:val="24"/>
              </w:rPr>
              <w:t>07/31/15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6D7465" w14:textId="77777777" w:rsidR="00B167C2" w:rsidRPr="005C2263" w:rsidRDefault="00B167C2" w:rsidP="00B167C2">
            <w:pPr>
              <w:spacing w:line="240" w:lineRule="auto"/>
              <w:jc w:val="right"/>
              <w:rPr>
                <w:color w:val="000000"/>
                <w:szCs w:val="24"/>
              </w:rPr>
            </w:pPr>
            <w:r w:rsidRPr="005C2263">
              <w:rPr>
                <w:color w:val="000000"/>
                <w:szCs w:val="24"/>
              </w:rPr>
              <w:t>23</w:t>
            </w:r>
          </w:p>
        </w:tc>
        <w:tc>
          <w:tcPr>
            <w:tcW w:w="155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A2C2B" w14:textId="77777777" w:rsidR="00B167C2" w:rsidRPr="005C2263" w:rsidRDefault="00B167C2" w:rsidP="00B167C2">
            <w:pPr>
              <w:spacing w:line="240" w:lineRule="auto"/>
              <w:rPr>
                <w:szCs w:val="24"/>
              </w:rPr>
            </w:pP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1D40DF" w14:textId="77777777" w:rsidR="00B167C2" w:rsidRPr="005C2263" w:rsidRDefault="00B167C2" w:rsidP="00B167C2">
            <w:pPr>
              <w:spacing w:line="240" w:lineRule="auto"/>
              <w:rPr>
                <w:color w:val="000000"/>
                <w:szCs w:val="24"/>
              </w:rPr>
            </w:pPr>
            <w:proofErr w:type="spellStart"/>
            <w:r w:rsidRPr="005C2263">
              <w:rPr>
                <w:color w:val="000000"/>
                <w:szCs w:val="24"/>
              </w:rPr>
              <w:t>Kalyan</w:t>
            </w:r>
            <w:proofErr w:type="spellEnd"/>
            <w:r w:rsidRPr="005C2263">
              <w:rPr>
                <w:color w:val="000000"/>
                <w:szCs w:val="24"/>
              </w:rPr>
              <w:t xml:space="preserve"> </w:t>
            </w:r>
            <w:proofErr w:type="spellStart"/>
            <w:r w:rsidRPr="005C2263">
              <w:rPr>
                <w:color w:val="000000"/>
                <w:szCs w:val="24"/>
              </w:rPr>
              <w:t>Vallamsetla</w:t>
            </w:r>
            <w:proofErr w:type="gramStart"/>
            <w:r w:rsidRPr="005C2263">
              <w:rPr>
                <w:color w:val="000000"/>
                <w:szCs w:val="24"/>
              </w:rPr>
              <w:t>,Sylvestor</w:t>
            </w:r>
            <w:proofErr w:type="spellEnd"/>
            <w:proofErr w:type="gramEnd"/>
            <w:r w:rsidRPr="005C2263">
              <w:rPr>
                <w:color w:val="000000"/>
                <w:szCs w:val="24"/>
              </w:rPr>
              <w:t xml:space="preserve"> George</w:t>
            </w:r>
          </w:p>
        </w:tc>
      </w:tr>
      <w:tr w:rsidR="00B167C2" w:rsidRPr="005C2263" w14:paraId="1B31BE31" w14:textId="77777777" w:rsidTr="00B167C2">
        <w:trPr>
          <w:trHeight w:val="255"/>
        </w:trPr>
        <w:tc>
          <w:tcPr>
            <w:tcW w:w="145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9A3F23" w14:textId="77777777" w:rsidR="00B167C2" w:rsidRPr="005C2263" w:rsidRDefault="00B167C2" w:rsidP="00B167C2">
            <w:pPr>
              <w:spacing w:line="240" w:lineRule="auto"/>
              <w:rPr>
                <w:color w:val="000000"/>
                <w:szCs w:val="24"/>
              </w:rPr>
            </w:pPr>
            <w:r w:rsidRPr="005C2263">
              <w:rPr>
                <w:color w:val="000000"/>
                <w:szCs w:val="24"/>
              </w:rPr>
              <w:t>QA, Performance, Deployment Plan</w:t>
            </w:r>
          </w:p>
        </w:tc>
        <w:tc>
          <w:tcPr>
            <w:tcW w:w="122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74F76E" w14:textId="77777777" w:rsidR="00B167C2" w:rsidRPr="005C2263" w:rsidRDefault="00B167C2" w:rsidP="00B167C2">
            <w:pPr>
              <w:spacing w:line="240" w:lineRule="auto"/>
              <w:rPr>
                <w:color w:val="000000"/>
                <w:szCs w:val="24"/>
              </w:rPr>
            </w:pPr>
            <w:r w:rsidRPr="005C2263">
              <w:rPr>
                <w:color w:val="000000"/>
                <w:szCs w:val="24"/>
              </w:rPr>
              <w:t>07/01/15</w:t>
            </w:r>
          </w:p>
        </w:tc>
        <w:tc>
          <w:tcPr>
            <w:tcW w:w="113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452F5F" w14:textId="77777777" w:rsidR="00B167C2" w:rsidRPr="005C2263" w:rsidRDefault="00B167C2" w:rsidP="00B167C2">
            <w:pPr>
              <w:spacing w:line="240" w:lineRule="auto"/>
              <w:rPr>
                <w:color w:val="000000"/>
                <w:szCs w:val="24"/>
              </w:rPr>
            </w:pPr>
            <w:r w:rsidRPr="005C2263">
              <w:rPr>
                <w:color w:val="000000"/>
                <w:szCs w:val="24"/>
              </w:rPr>
              <w:t>07/31/15</w:t>
            </w:r>
          </w:p>
        </w:tc>
        <w:tc>
          <w:tcPr>
            <w:tcW w:w="1077"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372574" w14:textId="77777777" w:rsidR="00B167C2" w:rsidRPr="005C2263" w:rsidRDefault="00B167C2" w:rsidP="00B167C2">
            <w:pPr>
              <w:spacing w:line="240" w:lineRule="auto"/>
              <w:jc w:val="right"/>
              <w:rPr>
                <w:color w:val="000000"/>
                <w:szCs w:val="24"/>
              </w:rPr>
            </w:pPr>
            <w:r w:rsidRPr="005C2263">
              <w:rPr>
                <w:color w:val="000000"/>
                <w:szCs w:val="24"/>
              </w:rPr>
              <w:t>23</w:t>
            </w:r>
          </w:p>
        </w:tc>
        <w:tc>
          <w:tcPr>
            <w:tcW w:w="155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3F43A" w14:textId="77777777" w:rsidR="00B167C2" w:rsidRPr="005C2263" w:rsidRDefault="00B167C2" w:rsidP="00B167C2">
            <w:pPr>
              <w:spacing w:line="240" w:lineRule="auto"/>
              <w:rPr>
                <w:szCs w:val="24"/>
              </w:rPr>
            </w:pPr>
          </w:p>
        </w:tc>
        <w:tc>
          <w:tcPr>
            <w:tcW w:w="324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3D0FD1" w14:textId="77777777" w:rsidR="00B167C2" w:rsidRPr="005C2263" w:rsidRDefault="00B167C2" w:rsidP="00B167C2">
            <w:pPr>
              <w:spacing w:line="240" w:lineRule="auto"/>
              <w:rPr>
                <w:color w:val="000000"/>
                <w:szCs w:val="24"/>
              </w:rPr>
            </w:pPr>
            <w:proofErr w:type="spellStart"/>
            <w:r w:rsidRPr="005C2263">
              <w:rPr>
                <w:color w:val="000000"/>
                <w:szCs w:val="24"/>
              </w:rPr>
              <w:t>Manasi</w:t>
            </w:r>
            <w:proofErr w:type="spellEnd"/>
            <w:r w:rsidRPr="005C2263">
              <w:rPr>
                <w:color w:val="000000"/>
                <w:szCs w:val="24"/>
              </w:rPr>
              <w:t xml:space="preserve"> </w:t>
            </w:r>
            <w:proofErr w:type="spellStart"/>
            <w:r w:rsidRPr="005C2263">
              <w:rPr>
                <w:color w:val="000000"/>
                <w:szCs w:val="24"/>
              </w:rPr>
              <w:t>Deshpande</w:t>
            </w:r>
            <w:proofErr w:type="spellEnd"/>
            <w:r w:rsidRPr="005C2263">
              <w:rPr>
                <w:color w:val="000000"/>
                <w:szCs w:val="24"/>
              </w:rPr>
              <w:t>, Anup Kher</w:t>
            </w:r>
          </w:p>
        </w:tc>
      </w:tr>
    </w:tbl>
    <w:p w14:paraId="652EE15E" w14:textId="77777777" w:rsidR="00BD3F88" w:rsidRDefault="00BD3F88" w:rsidP="00BE3840">
      <w:pPr>
        <w:pStyle w:val="IndentedParagraph"/>
      </w:pPr>
    </w:p>
    <w:p w14:paraId="64E7A376" w14:textId="77777777" w:rsidR="00BD3F88" w:rsidRPr="005C6A55" w:rsidRDefault="00BD3F88" w:rsidP="00BD3F88">
      <w:pPr>
        <w:spacing w:line="240" w:lineRule="auto"/>
        <w:ind w:left="-1350"/>
        <w:rPr>
          <w:szCs w:val="24"/>
        </w:rPr>
      </w:pPr>
      <w:r w:rsidRPr="005C6A55">
        <w:rPr>
          <w:b/>
          <w:bCs/>
          <w:color w:val="252525"/>
          <w:szCs w:val="24"/>
          <w:shd w:val="clear" w:color="auto" w:fill="FFFFFF"/>
        </w:rPr>
        <w:lastRenderedPageBreak/>
        <w:br/>
      </w:r>
      <w:r>
        <w:rPr>
          <w:b/>
          <w:bCs/>
          <w:noProof/>
          <w:color w:val="252525"/>
          <w:szCs w:val="24"/>
          <w:shd w:val="clear" w:color="auto" w:fill="FFFFFF"/>
        </w:rPr>
        <w:drawing>
          <wp:inline distT="0" distB="0" distL="0" distR="0" wp14:anchorId="44D65DF4" wp14:editId="6EDF3A85">
            <wp:extent cx="6210300" cy="3276600"/>
            <wp:effectExtent l="0" t="0" r="0" b="0"/>
            <wp:docPr id="2" name="Picture 2" descr="https://lh3.googleusercontent.com/yOb2Xk86E0PQfNgPlYTQS3ENeKHfQpwUksDM8P7oAaH4kYqoEhcsnnI0MsP5pUBnJfnem78sAkgDu8Vs617Tl6BnOcJ03495wMJj5Hub4kklmi_BNSzIkHysTZJIUrdtOlE5y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Ob2Xk86E0PQfNgPlYTQS3ENeKHfQpwUksDM8P7oAaH4kYqoEhcsnnI0MsP5pUBnJfnem78sAkgDu8Vs617Tl6BnOcJ03495wMJj5Hub4kklmi_BNSzIkHysTZJIUrdtOlE5y2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982" cy="3280125"/>
                    </a:xfrm>
                    <a:prstGeom prst="rect">
                      <a:avLst/>
                    </a:prstGeom>
                    <a:noFill/>
                    <a:ln>
                      <a:noFill/>
                    </a:ln>
                  </pic:spPr>
                </pic:pic>
              </a:graphicData>
            </a:graphic>
          </wp:inline>
        </w:drawing>
      </w:r>
    </w:p>
    <w:p w14:paraId="2576DA75" w14:textId="77777777" w:rsidR="00BD3F88" w:rsidRDefault="00BD3F88" w:rsidP="00BD3F88">
      <w:pPr>
        <w:ind w:left="-1350" w:firstLine="1350"/>
      </w:pPr>
      <w:r w:rsidRPr="005C6A55">
        <w:rPr>
          <w:szCs w:val="24"/>
        </w:rPr>
        <w:br/>
      </w:r>
      <w:r>
        <w:t>Pert Chart:</w:t>
      </w:r>
    </w:p>
    <w:p w14:paraId="731190EB" w14:textId="12E4E78C" w:rsidR="00BD3F88" w:rsidRDefault="00BD3F88" w:rsidP="00BD3F88"/>
    <w:p w14:paraId="5288CB2F" w14:textId="72939762" w:rsidR="00BD3F88" w:rsidRDefault="00BD3F88" w:rsidP="00BD3F88">
      <w:pPr>
        <w:pStyle w:val="IndentedParagraph"/>
        <w:ind w:left="-1440"/>
      </w:pPr>
      <w:r>
        <w:rPr>
          <w:noProof/>
        </w:rPr>
        <w:drawing>
          <wp:inline distT="0" distB="0" distL="0" distR="0" wp14:anchorId="23238D47" wp14:editId="0C0C255B">
            <wp:extent cx="5486400" cy="3160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60607"/>
                    </a:xfrm>
                    <a:prstGeom prst="rect">
                      <a:avLst/>
                    </a:prstGeom>
                  </pic:spPr>
                </pic:pic>
              </a:graphicData>
            </a:graphic>
          </wp:inline>
        </w:drawing>
      </w:r>
    </w:p>
    <w:sectPr w:rsidR="00BD3F88">
      <w:headerReference w:type="default" r:id="rId14"/>
      <w:footerReference w:type="default" r:id="rId15"/>
      <w:headerReference w:type="first" r:id="rId16"/>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E5DF0" w14:textId="77777777" w:rsidR="00F040F9" w:rsidRDefault="00F040F9">
      <w:pPr>
        <w:spacing w:line="240" w:lineRule="auto"/>
      </w:pPr>
      <w:r>
        <w:separator/>
      </w:r>
    </w:p>
  </w:endnote>
  <w:endnote w:type="continuationSeparator" w:id="0">
    <w:p w14:paraId="17468291" w14:textId="77777777" w:rsidR="00F040F9" w:rsidRDefault="00F04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omBold BT">
    <w:altName w:val="Brush Script MT Italic"/>
    <w:charset w:val="00"/>
    <w:family w:val="script"/>
    <w:pitch w:val="variable"/>
    <w:sig w:usb0="00000087" w:usb1="00000000" w:usb2="00000000" w:usb3="00000000" w:csb0="0000001B" w:csb1="00000000"/>
  </w:font>
  <w:font w:name="Dom BT">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34D50" w14:textId="77777777" w:rsidR="00F040F9" w:rsidRDefault="00F040F9">
    <w:pPr>
      <w:pStyle w:val="Footer"/>
      <w:tabs>
        <w:tab w:val="clear" w:pos="720"/>
        <w:tab w:val="clear" w:pos="7920"/>
        <w:tab w:val="clear" w:pos="8640"/>
      </w:tabs>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06AFD" w14:textId="77777777" w:rsidR="00F040F9" w:rsidRDefault="00F040F9">
    <w:pPr>
      <w:tabs>
        <w:tab w:val="right" w:pos="7920"/>
      </w:tabs>
      <w:rPr>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CC30D" w14:textId="77777777" w:rsidR="00F040F9" w:rsidRDefault="00F040F9">
      <w:pPr>
        <w:spacing w:line="240" w:lineRule="auto"/>
      </w:pPr>
      <w:r>
        <w:separator/>
      </w:r>
    </w:p>
  </w:footnote>
  <w:footnote w:type="continuationSeparator" w:id="0">
    <w:p w14:paraId="1DCB4730" w14:textId="77777777" w:rsidR="00F040F9" w:rsidRDefault="00F040F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9F375" w14:textId="77777777" w:rsidR="00F040F9" w:rsidRDefault="00F040F9">
    <w:pPr>
      <w:pStyle w:val="Header"/>
      <w:jc w:val="right"/>
    </w:pPr>
    <w:r>
      <w:rPr>
        <w:rStyle w:val="PageNumber"/>
      </w:rPr>
      <w:fldChar w:fldCharType="begin"/>
    </w:r>
    <w:r>
      <w:rPr>
        <w:rStyle w:val="PageNumber"/>
      </w:rPr>
      <w:instrText xml:space="preserve"> PAGE </w:instrText>
    </w:r>
    <w:r>
      <w:rPr>
        <w:rStyle w:val="PageNumber"/>
      </w:rPr>
      <w:fldChar w:fldCharType="separate"/>
    </w:r>
    <w:r w:rsidR="003F3B47">
      <w:rPr>
        <w:rStyle w:val="PageNumber"/>
        <w:noProof/>
      </w:rPr>
      <w:t>17</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A79B1" w14:textId="77777777" w:rsidR="00F040F9" w:rsidRDefault="00F040F9">
    <w:pPr>
      <w:pStyle w:val="Header"/>
      <w:tabs>
        <w:tab w:val="clear" w:pos="4320"/>
        <w:tab w:val="center" w:pos="9360"/>
      </w:tabs>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947439"/>
    <w:multiLevelType w:val="hybridMultilevel"/>
    <w:tmpl w:val="D9B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C2F0D"/>
    <w:multiLevelType w:val="hybridMultilevel"/>
    <w:tmpl w:val="89CA967A"/>
    <w:lvl w:ilvl="0" w:tplc="02885D44">
      <w:start w:val="1"/>
      <w:numFmt w:val="bullet"/>
      <w:pStyle w:val="dedication"/>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39B"/>
    <w:multiLevelType w:val="hybridMultilevel"/>
    <w:tmpl w:val="83F00012"/>
    <w:lvl w:ilvl="0" w:tplc="11206F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A5071"/>
    <w:multiLevelType w:val="multilevel"/>
    <w:tmpl w:val="6C44EB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DDA2E49"/>
    <w:multiLevelType w:val="hybridMultilevel"/>
    <w:tmpl w:val="742C3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9">
    <w:nsid w:val="34DF1F93"/>
    <w:multiLevelType w:val="hybridMultilevel"/>
    <w:tmpl w:val="0FD0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40984F82"/>
    <w:multiLevelType w:val="hybridMultilevel"/>
    <w:tmpl w:val="07F0BF9C"/>
    <w:lvl w:ilvl="0" w:tplc="B13CD366">
      <w:start w:val="1"/>
      <w:numFmt w:val="decimal"/>
      <w:pStyle w:val="ReferenceEntry"/>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80775E4"/>
    <w:multiLevelType w:val="multilevel"/>
    <w:tmpl w:val="841C87A6"/>
    <w:lvl w:ilvl="0">
      <w:start w:val="1"/>
      <w:numFmt w:val="none"/>
      <w:pStyle w:val="Appendix"/>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3">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2973F3D"/>
    <w:multiLevelType w:val="hybridMultilevel"/>
    <w:tmpl w:val="7D7C8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9E02135"/>
    <w:multiLevelType w:val="multilevel"/>
    <w:tmpl w:val="5024E712"/>
    <w:lvl w:ilvl="0">
      <w:start w:val="1"/>
      <w:numFmt w:val="decimal"/>
      <w:pStyle w:val="TOC9"/>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AE17D2C"/>
    <w:multiLevelType w:val="hybridMultilevel"/>
    <w:tmpl w:val="A1FA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16D18"/>
    <w:multiLevelType w:val="hybridMultilevel"/>
    <w:tmpl w:val="0360E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3"/>
  </w:num>
  <w:num w:numId="5">
    <w:abstractNumId w:val="13"/>
  </w:num>
  <w:num w:numId="6">
    <w:abstractNumId w:val="0"/>
  </w:num>
  <w:num w:numId="7">
    <w:abstractNumId w:val="12"/>
  </w:num>
  <w:num w:numId="8">
    <w:abstractNumId w:val="16"/>
  </w:num>
  <w:num w:numId="9">
    <w:abstractNumId w:val="1"/>
  </w:num>
  <w:num w:numId="10">
    <w:abstractNumId w:val="8"/>
  </w:num>
  <w:num w:numId="11">
    <w:abstractNumId w:val="11"/>
  </w:num>
  <w:num w:numId="12">
    <w:abstractNumId w:val="18"/>
  </w:num>
  <w:num w:numId="13">
    <w:abstractNumId w:val="4"/>
  </w:num>
  <w:num w:numId="14">
    <w:abstractNumId w:val="9"/>
  </w:num>
  <w:num w:numId="15">
    <w:abstractNumId w:val="14"/>
  </w:num>
  <w:num w:numId="16">
    <w:abstractNumId w:val="2"/>
  </w:num>
  <w:num w:numId="17">
    <w:abstractNumId w:val="20"/>
  </w:num>
  <w:num w:numId="18">
    <w:abstractNumId w:val="19"/>
  </w:num>
  <w:num w:numId="19">
    <w:abstractNumId w:val="5"/>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US" w:vendorID="64" w:dllVersion="131078" w:nlCheck="1" w:checkStyle="1"/>
  <w:proofState w:spelling="clean" w:grammar="clean"/>
  <w:attachedTemplate r:id="rId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89"/>
    <w:rsid w:val="00012054"/>
    <w:rsid w:val="00012DD0"/>
    <w:rsid w:val="0006568B"/>
    <w:rsid w:val="00072659"/>
    <w:rsid w:val="000F6073"/>
    <w:rsid w:val="00101BE2"/>
    <w:rsid w:val="00104E4B"/>
    <w:rsid w:val="00135B32"/>
    <w:rsid w:val="00146D0D"/>
    <w:rsid w:val="0015251C"/>
    <w:rsid w:val="001603A3"/>
    <w:rsid w:val="0016175F"/>
    <w:rsid w:val="001658EB"/>
    <w:rsid w:val="00174A8E"/>
    <w:rsid w:val="00176C44"/>
    <w:rsid w:val="001C4465"/>
    <w:rsid w:val="001C5BDC"/>
    <w:rsid w:val="001D6535"/>
    <w:rsid w:val="00214D97"/>
    <w:rsid w:val="0021625B"/>
    <w:rsid w:val="002355F5"/>
    <w:rsid w:val="00242E7B"/>
    <w:rsid w:val="00251524"/>
    <w:rsid w:val="00254CA9"/>
    <w:rsid w:val="002C53CE"/>
    <w:rsid w:val="00321775"/>
    <w:rsid w:val="00325089"/>
    <w:rsid w:val="003557F7"/>
    <w:rsid w:val="003626D4"/>
    <w:rsid w:val="003A03FF"/>
    <w:rsid w:val="003F3B47"/>
    <w:rsid w:val="004004D7"/>
    <w:rsid w:val="0042717C"/>
    <w:rsid w:val="00465A7C"/>
    <w:rsid w:val="00485726"/>
    <w:rsid w:val="00497DB1"/>
    <w:rsid w:val="004D43E8"/>
    <w:rsid w:val="00524C29"/>
    <w:rsid w:val="005753B4"/>
    <w:rsid w:val="005C2263"/>
    <w:rsid w:val="006059E8"/>
    <w:rsid w:val="00606A29"/>
    <w:rsid w:val="00625BF4"/>
    <w:rsid w:val="006643A3"/>
    <w:rsid w:val="006D0F41"/>
    <w:rsid w:val="006D5192"/>
    <w:rsid w:val="006D54CB"/>
    <w:rsid w:val="00756FE8"/>
    <w:rsid w:val="00772621"/>
    <w:rsid w:val="007E1A71"/>
    <w:rsid w:val="007E6AD3"/>
    <w:rsid w:val="007F55B4"/>
    <w:rsid w:val="007F65C3"/>
    <w:rsid w:val="0083650F"/>
    <w:rsid w:val="00863BDD"/>
    <w:rsid w:val="00890A0B"/>
    <w:rsid w:val="00894340"/>
    <w:rsid w:val="00894F83"/>
    <w:rsid w:val="008A234C"/>
    <w:rsid w:val="008A64A3"/>
    <w:rsid w:val="008E30B9"/>
    <w:rsid w:val="008F3DAD"/>
    <w:rsid w:val="009238EC"/>
    <w:rsid w:val="00943E6C"/>
    <w:rsid w:val="009602A4"/>
    <w:rsid w:val="009F6D49"/>
    <w:rsid w:val="00A36EC7"/>
    <w:rsid w:val="00A610BB"/>
    <w:rsid w:val="00A76F77"/>
    <w:rsid w:val="00A91478"/>
    <w:rsid w:val="00AC1A3A"/>
    <w:rsid w:val="00AD2AE7"/>
    <w:rsid w:val="00AE3B79"/>
    <w:rsid w:val="00B063CA"/>
    <w:rsid w:val="00B167C2"/>
    <w:rsid w:val="00B263C3"/>
    <w:rsid w:val="00B27AC3"/>
    <w:rsid w:val="00B67DED"/>
    <w:rsid w:val="00B72996"/>
    <w:rsid w:val="00B865DA"/>
    <w:rsid w:val="00BB00FE"/>
    <w:rsid w:val="00BB413B"/>
    <w:rsid w:val="00BD3F88"/>
    <w:rsid w:val="00BE3840"/>
    <w:rsid w:val="00BE798C"/>
    <w:rsid w:val="00C46C00"/>
    <w:rsid w:val="00C66F5A"/>
    <w:rsid w:val="00C840AE"/>
    <w:rsid w:val="00C9554B"/>
    <w:rsid w:val="00CC0C08"/>
    <w:rsid w:val="00CC6498"/>
    <w:rsid w:val="00CD544B"/>
    <w:rsid w:val="00CF0AB9"/>
    <w:rsid w:val="00D33C61"/>
    <w:rsid w:val="00D81D7B"/>
    <w:rsid w:val="00D97F61"/>
    <w:rsid w:val="00DE1F99"/>
    <w:rsid w:val="00E00F30"/>
    <w:rsid w:val="00E35C82"/>
    <w:rsid w:val="00E51F81"/>
    <w:rsid w:val="00EC3367"/>
    <w:rsid w:val="00EE6D3D"/>
    <w:rsid w:val="00EF5BDC"/>
    <w:rsid w:val="00F040F9"/>
    <w:rsid w:val="00F06C69"/>
    <w:rsid w:val="00F1255B"/>
    <w:rsid w:val="00F147CD"/>
    <w:rsid w:val="00F16D51"/>
    <w:rsid w:val="00F63838"/>
    <w:rsid w:val="00F660D5"/>
    <w:rsid w:val="00FA3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B4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BE3840"/>
    <w:pPr>
      <w:spacing w:after="240" w:line="480" w:lineRule="auto"/>
      <w:jc w:val="both"/>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semiHidden/>
    <w:pPr>
      <w:tabs>
        <w:tab w:val="right" w:leader="dot" w:pos="8640"/>
      </w:tabs>
      <w:spacing w:line="240" w:lineRule="auto"/>
      <w:ind w:left="994"/>
    </w:pPr>
  </w:style>
  <w:style w:type="paragraph" w:styleId="TOC2">
    <w:name w:val="toc 2"/>
    <w:basedOn w:val="Normal"/>
    <w:next w:val="Normal"/>
    <w:semiHidden/>
    <w:pPr>
      <w:tabs>
        <w:tab w:val="right" w:leader="dot" w:pos="8640"/>
      </w:tabs>
      <w:spacing w:line="240" w:lineRule="auto"/>
      <w:ind w:left="504"/>
    </w:pPr>
  </w:style>
  <w:style w:type="paragraph" w:styleId="TOC1">
    <w:name w:val="toc 1"/>
    <w:next w:val="Normal"/>
    <w:semiHidden/>
    <w:pPr>
      <w:keepNext/>
      <w:tabs>
        <w:tab w:val="right" w:leader="dot" w:pos="8640"/>
      </w:tabs>
      <w:spacing w:before="240"/>
      <w:ind w:left="360" w:hanging="360"/>
    </w:pPr>
    <w:rPr>
      <w:rFonts w:ascii="Times New Roman" w:hAnsi="Times New Roman"/>
      <w:b/>
      <w:sz w:val="24"/>
    </w:rPr>
  </w:style>
  <w:style w:type="paragraph" w:styleId="Footer">
    <w:name w:val="footer"/>
    <w:basedOn w:val="Normal"/>
    <w:semiHidden/>
    <w:pPr>
      <w:tabs>
        <w:tab w:val="left" w:pos="720"/>
        <w:tab w:val="right" w:pos="7920"/>
        <w:tab w:val="right" w:pos="8640"/>
      </w:tabs>
    </w:pPr>
  </w:style>
  <w:style w:type="paragraph" w:styleId="Header">
    <w:name w:val="header"/>
    <w:basedOn w:val="Normal"/>
    <w:next w:val="Normal"/>
    <w:semiHidden/>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numPr>
        <w:numId w:val="11"/>
      </w:numPr>
      <w:spacing w:line="240" w:lineRule="auto"/>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emiHidden/>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semiHidden/>
    <w:rPr>
      <w:noProof/>
      <w:color w:val="0000FF"/>
      <w:u w:val="single"/>
    </w:rPr>
  </w:style>
  <w:style w:type="character" w:styleId="CommentReference">
    <w:name w:val="annotation reference"/>
    <w:semiHidden/>
    <w:rPr>
      <w:sz w:val="16"/>
      <w:szCs w:val="1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semiHidden/>
    <w:pPr>
      <w:spacing w:line="240" w:lineRule="auto"/>
      <w:ind w:left="900" w:hanging="900"/>
    </w:pPr>
    <w:rPr>
      <w:rFonts w:ascii="Courier New" w:hAnsi="Courier New" w:cs="Courier New"/>
      <w:sz w:val="20"/>
      <w:szCs w:val="24"/>
    </w:rPr>
  </w:style>
  <w:style w:type="paragraph" w:styleId="BodyText">
    <w:name w:val="Body Text"/>
    <w:basedOn w:val="Normal"/>
    <w:semiHidden/>
    <w:pPr>
      <w:spacing w:line="480" w:lineRule="auto"/>
      <w:jc w:val="center"/>
    </w:pPr>
    <w:rPr>
      <w:szCs w:val="24"/>
    </w:rPr>
  </w:style>
  <w:style w:type="paragraph" w:customStyle="1" w:styleId="Copyright">
    <w:name w:val="Copyright"/>
    <w:basedOn w:val="IndentedParagraph"/>
    <w:pPr>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semiHidden/>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link w:val="BulletChar"/>
    <w:qFormat/>
    <w:pPr>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customStyle="1" w:styleId="BulletChar">
    <w:name w:val="Bullet Char"/>
    <w:link w:val="Bullet"/>
    <w:rsid w:val="00254CA9"/>
    <w:rPr>
      <w:rFonts w:ascii="Times New Roman" w:hAnsi="Times New Roman"/>
      <w:sz w:val="24"/>
    </w:rPr>
  </w:style>
  <w:style w:type="paragraph" w:styleId="BalloonText">
    <w:name w:val="Balloon Text"/>
    <w:basedOn w:val="Normal"/>
    <w:link w:val="BalloonTextChar"/>
    <w:uiPriority w:val="99"/>
    <w:semiHidden/>
    <w:unhideWhenUsed/>
    <w:rsid w:val="00CC649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498"/>
    <w:rPr>
      <w:rFonts w:ascii="Lucida Grande" w:hAnsi="Lucida Grande" w:cs="Lucida Grande"/>
      <w:sz w:val="18"/>
      <w:szCs w:val="18"/>
    </w:rPr>
  </w:style>
  <w:style w:type="paragraph" w:styleId="NormalWeb">
    <w:name w:val="Normal (Web)"/>
    <w:basedOn w:val="Normal"/>
    <w:uiPriority w:val="99"/>
    <w:unhideWhenUsed/>
    <w:rsid w:val="00BE3840"/>
    <w:pPr>
      <w:spacing w:before="100" w:beforeAutospacing="1" w:after="100" w:afterAutospacing="1" w:line="240" w:lineRule="auto"/>
    </w:pPr>
    <w:rPr>
      <w:rFonts w:ascii="Times" w:hAnsi="Times"/>
      <w:sz w:val="20"/>
    </w:rPr>
  </w:style>
  <w:style w:type="character" w:styleId="FollowedHyperlink">
    <w:name w:val="FollowedHyperlink"/>
    <w:basedOn w:val="DefaultParagraphFont"/>
    <w:uiPriority w:val="99"/>
    <w:semiHidden/>
    <w:unhideWhenUsed/>
    <w:rsid w:val="00B167C2"/>
    <w:rPr>
      <w:color w:val="800080" w:themeColor="followedHyperlink"/>
      <w:u w:val="single"/>
    </w:rPr>
  </w:style>
  <w:style w:type="character" w:customStyle="1" w:styleId="apple-converted-space">
    <w:name w:val="apple-converted-space"/>
    <w:basedOn w:val="DefaultParagraphFont"/>
    <w:rsid w:val="00497DB1"/>
  </w:style>
  <w:style w:type="paragraph" w:styleId="ListParagraph">
    <w:name w:val="List Paragraph"/>
    <w:basedOn w:val="Normal"/>
    <w:uiPriority w:val="34"/>
    <w:qFormat/>
    <w:rsid w:val="00497D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BE3840"/>
    <w:pPr>
      <w:spacing w:after="240" w:line="480" w:lineRule="auto"/>
      <w:jc w:val="both"/>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semiHidden/>
    <w:pPr>
      <w:tabs>
        <w:tab w:val="right" w:leader="dot" w:pos="8640"/>
      </w:tabs>
      <w:spacing w:line="240" w:lineRule="auto"/>
      <w:ind w:left="994"/>
    </w:pPr>
  </w:style>
  <w:style w:type="paragraph" w:styleId="TOC2">
    <w:name w:val="toc 2"/>
    <w:basedOn w:val="Normal"/>
    <w:next w:val="Normal"/>
    <w:semiHidden/>
    <w:pPr>
      <w:tabs>
        <w:tab w:val="right" w:leader="dot" w:pos="8640"/>
      </w:tabs>
      <w:spacing w:line="240" w:lineRule="auto"/>
      <w:ind w:left="504"/>
    </w:pPr>
  </w:style>
  <w:style w:type="paragraph" w:styleId="TOC1">
    <w:name w:val="toc 1"/>
    <w:next w:val="Normal"/>
    <w:semiHidden/>
    <w:pPr>
      <w:keepNext/>
      <w:tabs>
        <w:tab w:val="right" w:leader="dot" w:pos="8640"/>
      </w:tabs>
      <w:spacing w:before="240"/>
      <w:ind w:left="360" w:hanging="360"/>
    </w:pPr>
    <w:rPr>
      <w:rFonts w:ascii="Times New Roman" w:hAnsi="Times New Roman"/>
      <w:b/>
      <w:sz w:val="24"/>
    </w:rPr>
  </w:style>
  <w:style w:type="paragraph" w:styleId="Footer">
    <w:name w:val="footer"/>
    <w:basedOn w:val="Normal"/>
    <w:semiHidden/>
    <w:pPr>
      <w:tabs>
        <w:tab w:val="left" w:pos="720"/>
        <w:tab w:val="right" w:pos="7920"/>
        <w:tab w:val="right" w:pos="8640"/>
      </w:tabs>
    </w:pPr>
  </w:style>
  <w:style w:type="paragraph" w:styleId="Header">
    <w:name w:val="header"/>
    <w:basedOn w:val="Normal"/>
    <w:next w:val="Normal"/>
    <w:semiHidden/>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numPr>
        <w:numId w:val="11"/>
      </w:numPr>
      <w:spacing w:line="240" w:lineRule="auto"/>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emiHidden/>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semiHidden/>
    <w:rPr>
      <w:noProof/>
      <w:color w:val="0000FF"/>
      <w:u w:val="single"/>
    </w:rPr>
  </w:style>
  <w:style w:type="character" w:styleId="CommentReference">
    <w:name w:val="annotation reference"/>
    <w:semiHidden/>
    <w:rPr>
      <w:sz w:val="16"/>
      <w:szCs w:val="1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semiHidden/>
    <w:pPr>
      <w:spacing w:line="240" w:lineRule="auto"/>
      <w:ind w:left="900" w:hanging="900"/>
    </w:pPr>
    <w:rPr>
      <w:rFonts w:ascii="Courier New" w:hAnsi="Courier New" w:cs="Courier New"/>
      <w:sz w:val="20"/>
      <w:szCs w:val="24"/>
    </w:rPr>
  </w:style>
  <w:style w:type="paragraph" w:styleId="BodyText">
    <w:name w:val="Body Text"/>
    <w:basedOn w:val="Normal"/>
    <w:semiHidden/>
    <w:pPr>
      <w:spacing w:line="480" w:lineRule="auto"/>
      <w:jc w:val="center"/>
    </w:pPr>
    <w:rPr>
      <w:szCs w:val="24"/>
    </w:rPr>
  </w:style>
  <w:style w:type="paragraph" w:customStyle="1" w:styleId="Copyright">
    <w:name w:val="Copyright"/>
    <w:basedOn w:val="IndentedParagraph"/>
    <w:pPr>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semiHidden/>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link w:val="BulletChar"/>
    <w:qFormat/>
    <w:pPr>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customStyle="1" w:styleId="BulletChar">
    <w:name w:val="Bullet Char"/>
    <w:link w:val="Bullet"/>
    <w:rsid w:val="00254CA9"/>
    <w:rPr>
      <w:rFonts w:ascii="Times New Roman" w:hAnsi="Times New Roman"/>
      <w:sz w:val="24"/>
    </w:rPr>
  </w:style>
  <w:style w:type="paragraph" w:styleId="BalloonText">
    <w:name w:val="Balloon Text"/>
    <w:basedOn w:val="Normal"/>
    <w:link w:val="BalloonTextChar"/>
    <w:uiPriority w:val="99"/>
    <w:semiHidden/>
    <w:unhideWhenUsed/>
    <w:rsid w:val="00CC649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498"/>
    <w:rPr>
      <w:rFonts w:ascii="Lucida Grande" w:hAnsi="Lucida Grande" w:cs="Lucida Grande"/>
      <w:sz w:val="18"/>
      <w:szCs w:val="18"/>
    </w:rPr>
  </w:style>
  <w:style w:type="paragraph" w:styleId="NormalWeb">
    <w:name w:val="Normal (Web)"/>
    <w:basedOn w:val="Normal"/>
    <w:uiPriority w:val="99"/>
    <w:unhideWhenUsed/>
    <w:rsid w:val="00BE3840"/>
    <w:pPr>
      <w:spacing w:before="100" w:beforeAutospacing="1" w:after="100" w:afterAutospacing="1" w:line="240" w:lineRule="auto"/>
    </w:pPr>
    <w:rPr>
      <w:rFonts w:ascii="Times" w:hAnsi="Times"/>
      <w:sz w:val="20"/>
    </w:rPr>
  </w:style>
  <w:style w:type="character" w:styleId="FollowedHyperlink">
    <w:name w:val="FollowedHyperlink"/>
    <w:basedOn w:val="DefaultParagraphFont"/>
    <w:uiPriority w:val="99"/>
    <w:semiHidden/>
    <w:unhideWhenUsed/>
    <w:rsid w:val="00B167C2"/>
    <w:rPr>
      <w:color w:val="800080" w:themeColor="followedHyperlink"/>
      <w:u w:val="single"/>
    </w:rPr>
  </w:style>
  <w:style w:type="character" w:customStyle="1" w:styleId="apple-converted-space">
    <w:name w:val="apple-converted-space"/>
    <w:basedOn w:val="DefaultParagraphFont"/>
    <w:rsid w:val="00497DB1"/>
  </w:style>
  <w:style w:type="paragraph" w:styleId="ListParagraph">
    <w:name w:val="List Paragraph"/>
    <w:basedOn w:val="Normal"/>
    <w:uiPriority w:val="34"/>
    <w:qFormat/>
    <w:rsid w:val="0049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47148">
      <w:bodyDiv w:val="1"/>
      <w:marLeft w:val="0"/>
      <w:marRight w:val="0"/>
      <w:marTop w:val="0"/>
      <w:marBottom w:val="0"/>
      <w:divBdr>
        <w:top w:val="none" w:sz="0" w:space="0" w:color="auto"/>
        <w:left w:val="none" w:sz="0" w:space="0" w:color="auto"/>
        <w:bottom w:val="none" w:sz="0" w:space="0" w:color="auto"/>
        <w:right w:val="none" w:sz="0" w:space="0" w:color="auto"/>
      </w:divBdr>
    </w:div>
    <w:div w:id="556089772">
      <w:bodyDiv w:val="1"/>
      <w:marLeft w:val="0"/>
      <w:marRight w:val="0"/>
      <w:marTop w:val="0"/>
      <w:marBottom w:val="0"/>
      <w:divBdr>
        <w:top w:val="none" w:sz="0" w:space="0" w:color="auto"/>
        <w:left w:val="none" w:sz="0" w:space="0" w:color="auto"/>
        <w:bottom w:val="none" w:sz="0" w:space="0" w:color="auto"/>
        <w:right w:val="none" w:sz="0" w:space="0" w:color="auto"/>
      </w:divBdr>
    </w:div>
    <w:div w:id="566187705">
      <w:bodyDiv w:val="1"/>
      <w:marLeft w:val="0"/>
      <w:marRight w:val="0"/>
      <w:marTop w:val="0"/>
      <w:marBottom w:val="0"/>
      <w:divBdr>
        <w:top w:val="none" w:sz="0" w:space="0" w:color="auto"/>
        <w:left w:val="none" w:sz="0" w:space="0" w:color="auto"/>
        <w:bottom w:val="none" w:sz="0" w:space="0" w:color="auto"/>
        <w:right w:val="none" w:sz="0" w:space="0" w:color="auto"/>
      </w:divBdr>
    </w:div>
    <w:div w:id="674116546">
      <w:bodyDiv w:val="1"/>
      <w:marLeft w:val="0"/>
      <w:marRight w:val="0"/>
      <w:marTop w:val="0"/>
      <w:marBottom w:val="0"/>
      <w:divBdr>
        <w:top w:val="none" w:sz="0" w:space="0" w:color="auto"/>
        <w:left w:val="none" w:sz="0" w:space="0" w:color="auto"/>
        <w:bottom w:val="none" w:sz="0" w:space="0" w:color="auto"/>
        <w:right w:val="none" w:sz="0" w:space="0" w:color="auto"/>
      </w:divBdr>
    </w:div>
    <w:div w:id="853570047">
      <w:bodyDiv w:val="1"/>
      <w:marLeft w:val="0"/>
      <w:marRight w:val="0"/>
      <w:marTop w:val="0"/>
      <w:marBottom w:val="0"/>
      <w:divBdr>
        <w:top w:val="none" w:sz="0" w:space="0" w:color="auto"/>
        <w:left w:val="none" w:sz="0" w:space="0" w:color="auto"/>
        <w:bottom w:val="none" w:sz="0" w:space="0" w:color="auto"/>
        <w:right w:val="none" w:sz="0" w:space="0" w:color="auto"/>
      </w:divBdr>
    </w:div>
    <w:div w:id="928587883">
      <w:bodyDiv w:val="1"/>
      <w:marLeft w:val="0"/>
      <w:marRight w:val="0"/>
      <w:marTop w:val="0"/>
      <w:marBottom w:val="0"/>
      <w:divBdr>
        <w:top w:val="none" w:sz="0" w:space="0" w:color="auto"/>
        <w:left w:val="none" w:sz="0" w:space="0" w:color="auto"/>
        <w:bottom w:val="none" w:sz="0" w:space="0" w:color="auto"/>
        <w:right w:val="none" w:sz="0" w:space="0" w:color="auto"/>
      </w:divBdr>
    </w:div>
    <w:div w:id="1204099462">
      <w:bodyDiv w:val="1"/>
      <w:marLeft w:val="0"/>
      <w:marRight w:val="0"/>
      <w:marTop w:val="0"/>
      <w:marBottom w:val="0"/>
      <w:divBdr>
        <w:top w:val="none" w:sz="0" w:space="0" w:color="auto"/>
        <w:left w:val="none" w:sz="0" w:space="0" w:color="auto"/>
        <w:bottom w:val="none" w:sz="0" w:space="0" w:color="auto"/>
        <w:right w:val="none" w:sz="0" w:space="0" w:color="auto"/>
      </w:divBdr>
    </w:div>
    <w:div w:id="1782606280">
      <w:bodyDiv w:val="1"/>
      <w:marLeft w:val="0"/>
      <w:marRight w:val="0"/>
      <w:marTop w:val="0"/>
      <w:marBottom w:val="0"/>
      <w:divBdr>
        <w:top w:val="none" w:sz="0" w:space="0" w:color="auto"/>
        <w:left w:val="none" w:sz="0" w:space="0" w:color="auto"/>
        <w:bottom w:val="none" w:sz="0" w:space="0" w:color="auto"/>
        <w:right w:val="none" w:sz="0" w:space="0" w:color="auto"/>
      </w:divBdr>
    </w:div>
    <w:div w:id="204898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SJSU\2152-Spring\2152-295A\Project%20Workbook\MSSE%20Project%20Pla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\SJSU\2152-Spring\2152-295A\Project Workbook\MSSE Project Plan Template.dot</Template>
  <TotalTime>330</TotalTime>
  <Pages>19</Pages>
  <Words>2256</Words>
  <Characters>12862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15088</CharactersWithSpaces>
  <SharedDoc>false</SharedDoc>
  <HLinks>
    <vt:vector size="6" baseType="variant">
      <vt:variant>
        <vt:i4>8192114</vt:i4>
      </vt:variant>
      <vt:variant>
        <vt:i4>3</vt:i4>
      </vt:variant>
      <vt:variant>
        <vt:i4>0</vt:i4>
      </vt:variant>
      <vt:variant>
        <vt:i4>5</vt:i4>
      </vt:variant>
      <vt:variant>
        <vt:lpwstr>http://www.alphaworks.ibm.com/tech/able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creator>harkey</dc:creator>
  <cp:lastModifiedBy>Sylvestor George</cp:lastModifiedBy>
  <cp:revision>18</cp:revision>
  <cp:lastPrinted>2001-05-16T06:44:00Z</cp:lastPrinted>
  <dcterms:created xsi:type="dcterms:W3CDTF">2015-03-17T05:22:00Z</dcterms:created>
  <dcterms:modified xsi:type="dcterms:W3CDTF">2015-07-15T02:46:00Z</dcterms:modified>
</cp:coreProperties>
</file>